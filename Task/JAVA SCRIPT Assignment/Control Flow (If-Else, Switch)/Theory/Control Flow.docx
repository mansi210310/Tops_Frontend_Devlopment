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BE83E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Control Flow (If-Else, Switch)</w:t>
      </w:r>
      <w:bookmarkStart w:id="0" w:name="_GoBack"/>
      <w:bookmarkEnd w:id="0"/>
    </w:p>
    <w:p w14:paraId="20CDA6FF">
      <w:pPr>
        <w:rPr>
          <w:rFonts w:ascii="Algerian" w:hAnsi="Algerian"/>
          <w:sz w:val="52"/>
          <w:szCs w:val="52"/>
        </w:rPr>
      </w:pPr>
    </w:p>
    <w:p w14:paraId="2DAE45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1: What is control flow in JavaScript? Explain how if-else statements work with an example.</w:t>
      </w:r>
    </w:p>
    <w:p w14:paraId="21F0E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Answer 1: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 flow is the order in which JavaScript executes your code. It helps the program decide what to do next based on conditions or logic.</w:t>
      </w:r>
    </w:p>
    <w:p w14:paraId="5A36CC7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How if-else Works:</w:t>
      </w:r>
    </w:p>
    <w:p w14:paraId="4EC0B169">
      <w:pPr>
        <w:pStyle w:val="75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An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if-else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statement checks a condition. If the condition is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true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, it runs one block of code. If it’s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, it runs another block.</w:t>
      </w:r>
    </w:p>
    <w:p w14:paraId="688030D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Example:</w:t>
      </w:r>
    </w:p>
    <w:p w14:paraId="668D1F90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let age = 20;</w:t>
      </w:r>
    </w:p>
    <w:p w14:paraId="31F54930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if (age &gt;= 18) {</w:t>
      </w:r>
    </w:p>
    <w:p w14:paraId="051FAFB5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console.log("You are eligible to vote.");</w:t>
      </w:r>
    </w:p>
    <w:p w14:paraId="77C596E2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} else {</w:t>
      </w:r>
    </w:p>
    <w:p w14:paraId="7327FDE8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console.log("You are not eligible to vote.");</w:t>
      </w:r>
    </w:p>
    <w:p w14:paraId="7FE37A0D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}</w:t>
      </w:r>
    </w:p>
    <w:p w14:paraId="5174CBC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Explanation:</w:t>
      </w:r>
    </w:p>
    <w:p w14:paraId="17B6C7DD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Condition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: </w:t>
      </w:r>
      <w:r>
        <w:rPr>
          <w:rFonts w:ascii="Courier New" w:hAnsi="Courier New" w:eastAsia="Times New Roman" w:cs="Courier New"/>
          <w:sz w:val="28"/>
          <w:szCs w:val="28"/>
          <w:lang w:val="en-IN" w:eastAsia="en-IN" w:bidi="gu-IN"/>
        </w:rPr>
        <w:t>age &gt;= 18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checks if age is 18 or more.</w:t>
      </w:r>
    </w:p>
    <w:p w14:paraId="27441D1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true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: It prints "You are eligible to vote."</w:t>
      </w:r>
    </w:p>
    <w:p w14:paraId="3E2DF23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If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: It prints "You are not eligible to vote."</w:t>
      </w:r>
    </w:p>
    <w:p w14:paraId="7E1FE80C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</w:p>
    <w:p w14:paraId="5DA74464">
      <w:pPr>
        <w:spacing w:before="100" w:beforeAutospacing="1" w:after="100" w:afterAutospacing="1"/>
        <w:rPr>
          <w:sz w:val="28"/>
          <w:szCs w:val="28"/>
        </w:rPr>
      </w:pPr>
    </w:p>
    <w:p w14:paraId="1535EA18">
      <w:pPr>
        <w:spacing w:before="100" w:beforeAutospacing="1" w:after="100" w:afterAutospacing="1"/>
        <w:rPr>
          <w:sz w:val="28"/>
          <w:szCs w:val="28"/>
        </w:rPr>
      </w:pPr>
    </w:p>
    <w:p w14:paraId="7C891916">
      <w:pPr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Question 2: Describe how switch statements work in JavaScript. When should you use a switch statement instead of if-else?</w:t>
      </w:r>
    </w:p>
    <w:p w14:paraId="5AF5E6F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Answer 2: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Style w:val="37"/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statement is used to perform different actions based on different conditions. It compares a value against multiple cases and runs the code for the matching case. If no case matches, it runs the </w:t>
      </w:r>
      <w:r>
        <w:rPr>
          <w:rStyle w:val="37"/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block.</w:t>
      </w:r>
    </w:p>
    <w:p w14:paraId="250B585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Syntax:</w:t>
      </w:r>
    </w:p>
    <w:p w14:paraId="3BAF07E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switch (expression) {</w:t>
      </w:r>
    </w:p>
    <w:p w14:paraId="6F26201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case value1:</w:t>
      </w:r>
    </w:p>
    <w:p w14:paraId="2CAEB31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// Code for value1</w:t>
      </w:r>
    </w:p>
    <w:p w14:paraId="0C3FD69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break;</w:t>
      </w:r>
    </w:p>
    <w:p w14:paraId="447F191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case value2:</w:t>
      </w:r>
    </w:p>
    <w:p w14:paraId="247ACC7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// Code for value2</w:t>
      </w:r>
    </w:p>
    <w:p w14:paraId="58F2726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break;</w:t>
      </w:r>
    </w:p>
    <w:p w14:paraId="1218825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default:</w:t>
      </w:r>
    </w:p>
    <w:p w14:paraId="0E36CF2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// Code if no case matches</w:t>
      </w:r>
    </w:p>
    <w:p w14:paraId="0C243FF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}</w:t>
      </w:r>
    </w:p>
    <w:p w14:paraId="16324A8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Example:</w:t>
      </w:r>
    </w:p>
    <w:p w14:paraId="138E1A3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let day = "Monday";</w:t>
      </w:r>
    </w:p>
    <w:p w14:paraId="2046AC5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switch (day) {</w:t>
      </w:r>
    </w:p>
    <w:p w14:paraId="0B41865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case "Monday":</w:t>
      </w:r>
    </w:p>
    <w:p w14:paraId="0D100FB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console.log("Start of the work week.");</w:t>
      </w:r>
    </w:p>
    <w:p w14:paraId="40662BE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break;</w:t>
      </w:r>
    </w:p>
    <w:p w14:paraId="19F664D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case "Friday":</w:t>
      </w:r>
    </w:p>
    <w:p w14:paraId="11A81FC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console.log("End of the work week.");</w:t>
      </w:r>
    </w:p>
    <w:p w14:paraId="6C15056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break;</w:t>
      </w:r>
    </w:p>
    <w:p w14:paraId="08B8FEF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default:</w:t>
      </w:r>
    </w:p>
    <w:p w14:paraId="27C8715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   console.log("It's a regular day.");</w:t>
      </w:r>
    </w:p>
    <w:p w14:paraId="49482E5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}</w:t>
      </w:r>
    </w:p>
    <w:p w14:paraId="202DF1F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Use switch Instead of if-else:</w:t>
      </w:r>
    </w:p>
    <w:p w14:paraId="257AD23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switch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when you have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many possible values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to check for the same variable.</w:t>
      </w:r>
    </w:p>
    <w:p w14:paraId="0EE2530E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if-else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when checking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ranges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 or complex conditions.</w:t>
      </w:r>
    </w:p>
    <w:p w14:paraId="666AAD06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Example:</w:t>
      </w:r>
    </w:p>
    <w:p w14:paraId="186D8D0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switch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: Best for checking specific values like </w:t>
      </w:r>
      <w:r>
        <w:rPr>
          <w:rFonts w:ascii="Courier New" w:hAnsi="Courier New" w:eastAsia="Times New Roman" w:cs="Courier New"/>
          <w:sz w:val="28"/>
          <w:szCs w:val="28"/>
          <w:lang w:val="en-IN" w:eastAsia="en-IN" w:bidi="gu-IN"/>
        </w:rPr>
        <w:t>day = "Monday"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.</w:t>
      </w:r>
    </w:p>
    <w:p w14:paraId="4770396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gu-IN"/>
        </w:rPr>
        <w:t>if-else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 xml:space="preserve">: Better for conditions like </w:t>
      </w:r>
      <w:r>
        <w:rPr>
          <w:rFonts w:ascii="Courier New" w:hAnsi="Courier New" w:eastAsia="Times New Roman" w:cs="Courier New"/>
          <w:sz w:val="28"/>
          <w:szCs w:val="28"/>
          <w:lang w:val="en-IN" w:eastAsia="en-IN" w:bidi="gu-IN"/>
        </w:rPr>
        <w:t>age &gt; 18 &amp;&amp; age &lt; 60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gu-IN"/>
        </w:rPr>
        <w:t>.</w:t>
      </w:r>
    </w:p>
    <w:p w14:paraId="6AF9A91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val="en-IN" w:eastAsia="en-IN" w:bidi="gu-IN"/>
        </w:rPr>
      </w:pPr>
    </w:p>
    <w:p w14:paraId="405DD002">
      <w:pPr>
        <w:spacing w:before="100" w:beforeAutospacing="1" w:after="100" w:afterAutospacing="1"/>
        <w:rPr>
          <w:rFonts w:ascii="Times New Roman" w:hAnsi="Times New Roman" w:eastAsia="Times New Roman" w:cs="Times New Roman"/>
          <w:sz w:val="40"/>
          <w:szCs w:val="40"/>
          <w:lang w:val="en-IN" w:eastAsia="en-IN" w:bidi="gu-IN"/>
        </w:rPr>
      </w:pPr>
    </w:p>
    <w:p w14:paraId="68E9D9FA">
      <w:pPr>
        <w:rPr>
          <w:rFonts w:ascii="Times New Roman" w:hAnsi="Times New Roman" w:cs="Times New Roman"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F5B99"/>
    <w:multiLevelType w:val="multilevel"/>
    <w:tmpl w:val="220F5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F643E34"/>
    <w:multiLevelType w:val="multilevel"/>
    <w:tmpl w:val="2F643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431E2D"/>
    <w:multiLevelType w:val="multilevel"/>
    <w:tmpl w:val="4B431E2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99F3DDE"/>
    <w:multiLevelType w:val="multilevel"/>
    <w:tmpl w:val="699F3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F1"/>
    <w:rsid w:val="00645252"/>
    <w:rsid w:val="006D3D74"/>
    <w:rsid w:val="0083569A"/>
    <w:rsid w:val="00A9204E"/>
    <w:rsid w:val="00C529DC"/>
    <w:rsid w:val="00D666F1"/>
    <w:rsid w:val="00E66E86"/>
    <w:rsid w:val="00ED60B7"/>
    <w:rsid w:val="7A9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1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5">
    <w:name w:val="Body Text 3"/>
    <w:basedOn w:val="1"/>
    <w:link w:val="62"/>
    <w:semiHidden/>
    <w:unhideWhenUsed/>
    <w:uiPriority w:val="99"/>
    <w:pPr>
      <w:spacing w:after="120"/>
    </w:pPr>
    <w:rPr>
      <w:szCs w:val="16"/>
    </w:rPr>
  </w:style>
  <w:style w:type="paragraph" w:styleId="16">
    <w:name w:val="Body Text Indent 3"/>
    <w:basedOn w:val="1"/>
    <w:link w:val="63"/>
    <w:semiHidden/>
    <w:unhideWhenUsed/>
    <w:uiPriority w:val="99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4"/>
    <w:semiHidden/>
    <w:unhideWhenUsed/>
    <w:uiPriority w:val="99"/>
    <w:rPr>
      <w:szCs w:val="20"/>
    </w:rPr>
  </w:style>
  <w:style w:type="paragraph" w:styleId="20">
    <w:name w:val="annotation subject"/>
    <w:basedOn w:val="19"/>
    <w:next w:val="19"/>
    <w:link w:val="65"/>
    <w:semiHidden/>
    <w:unhideWhenUsed/>
    <w:uiPriority w:val="99"/>
    <w:rPr>
      <w:b/>
      <w:bCs/>
    </w:rPr>
  </w:style>
  <w:style w:type="paragraph" w:styleId="21">
    <w:name w:val="Document Map"/>
    <w:basedOn w:val="1"/>
    <w:link w:val="66"/>
    <w:semiHidden/>
    <w:unhideWhenUsed/>
    <w:uiPriority w:val="99"/>
    <w:rPr>
      <w:rFonts w:ascii="Segoe UI" w:hAnsi="Segoe UI" w:cs="Segoe UI"/>
      <w:szCs w:val="16"/>
    </w:rPr>
  </w:style>
  <w:style w:type="character" w:styleId="22">
    <w:name w:val="Emphasis"/>
    <w:basedOn w:val="11"/>
    <w:qFormat/>
    <w:uiPriority w:val="20"/>
    <w:rPr>
      <w:i/>
      <w:iCs/>
    </w:rPr>
  </w:style>
  <w:style w:type="paragraph" w:styleId="23">
    <w:name w:val="endnote text"/>
    <w:basedOn w:val="1"/>
    <w:link w:val="67"/>
    <w:semiHidden/>
    <w:unhideWhenUsed/>
    <w:uiPriority w:val="99"/>
    <w:rPr>
      <w:szCs w:val="20"/>
    </w:rPr>
  </w:style>
  <w:style w:type="paragraph" w:styleId="2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25">
    <w:name w:val="FollowedHyperlink"/>
    <w:basedOn w:val="1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6">
    <w:name w:val="footer"/>
    <w:basedOn w:val="1"/>
    <w:link w:val="74"/>
    <w:semiHidden/>
    <w:unhideWhenUsed/>
    <w:uiPriority w:val="99"/>
  </w:style>
  <w:style w:type="paragraph" w:styleId="27">
    <w:name w:val="footnote text"/>
    <w:basedOn w:val="1"/>
    <w:link w:val="68"/>
    <w:semiHidden/>
    <w:unhideWhenUsed/>
    <w:uiPriority w:val="99"/>
    <w:rPr>
      <w:szCs w:val="20"/>
    </w:rPr>
  </w:style>
  <w:style w:type="paragraph" w:styleId="28">
    <w:name w:val="header"/>
    <w:basedOn w:val="1"/>
    <w:link w:val="73"/>
    <w:semiHidden/>
    <w:unhideWhenUsed/>
    <w:uiPriority w:val="99"/>
  </w:style>
  <w:style w:type="character" w:styleId="29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1">
    <w:name w:val="HTML Preformatted"/>
    <w:basedOn w:val="1"/>
    <w:link w:val="69"/>
    <w:semiHidden/>
    <w:unhideWhenUsed/>
    <w:uiPriority w:val="99"/>
    <w:rPr>
      <w:rFonts w:ascii="Consolas" w:hAnsi="Consolas"/>
      <w:szCs w:val="20"/>
    </w:rPr>
  </w:style>
  <w:style w:type="character" w:styleId="32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11"/>
    <w:unhideWhenUsed/>
    <w:uiPriority w:val="99"/>
    <w:rPr>
      <w:color w:val="1F4E79" w:themeColor="accent1" w:themeShade="80"/>
      <w:u w:val="single"/>
    </w:rPr>
  </w:style>
  <w:style w:type="paragraph" w:styleId="34">
    <w:name w:val="macro"/>
    <w:link w:val="70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gu-IN"/>
    </w:rPr>
  </w:style>
  <w:style w:type="paragraph" w:styleId="36">
    <w:name w:val="Plain Text"/>
    <w:basedOn w:val="1"/>
    <w:link w:val="71"/>
    <w:semiHidden/>
    <w:unhideWhenUsed/>
    <w:uiPriority w:val="99"/>
    <w:rPr>
      <w:rFonts w:ascii="Consolas" w:hAnsi="Consolas"/>
      <w:szCs w:val="21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5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Title"/>
    <w:basedOn w:val="1"/>
    <w:next w:val="1"/>
    <w:link w:val="5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0">
    <w:name w:val="toc 9"/>
    <w:basedOn w:val="1"/>
    <w:next w:val="1"/>
    <w:autoRedefine/>
    <w:semiHidden/>
    <w:unhideWhenUsed/>
    <w:uiPriority w:val="39"/>
    <w:pPr>
      <w:spacing w:after="120"/>
      <w:ind w:left="1757"/>
    </w:p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4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7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8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1">
    <w:name w:val="Subtitle Char"/>
    <w:basedOn w:val="11"/>
    <w:link w:val="3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2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Intense Emphasis"/>
    <w:basedOn w:val="11"/>
    <w:qFormat/>
    <w:uiPriority w:val="21"/>
    <w:rPr>
      <w:i/>
      <w:iCs/>
      <w:color w:val="1F4E79" w:themeColor="accent1" w:themeShade="80"/>
    </w:rPr>
  </w:style>
  <w:style w:type="paragraph" w:styleId="54">
    <w:name w:val="Quote"/>
    <w:basedOn w:val="1"/>
    <w:next w:val="1"/>
    <w:link w:val="5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Quote Char"/>
    <w:basedOn w:val="11"/>
    <w:link w:val="5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6">
    <w:name w:val="Intense Quote"/>
    <w:basedOn w:val="1"/>
    <w:next w:val="1"/>
    <w:link w:val="57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7">
    <w:name w:val="Intense Quote Char"/>
    <w:basedOn w:val="11"/>
    <w:link w:val="56"/>
    <w:qFormat/>
    <w:uiPriority w:val="30"/>
    <w:rPr>
      <w:i/>
      <w:iCs/>
      <w:color w:val="1F4E79" w:themeColor="accent1" w:themeShade="80"/>
    </w:rPr>
  </w:style>
  <w:style w:type="character" w:customStyle="1" w:styleId="58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9">
    <w:name w:val="Intense Reference"/>
    <w:basedOn w:val="11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60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1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62">
    <w:name w:val="Body Text 3 Char"/>
    <w:basedOn w:val="11"/>
    <w:link w:val="15"/>
    <w:semiHidden/>
    <w:uiPriority w:val="99"/>
    <w:rPr>
      <w:szCs w:val="16"/>
    </w:rPr>
  </w:style>
  <w:style w:type="character" w:customStyle="1" w:styleId="63">
    <w:name w:val="Body Text Indent 3 Char"/>
    <w:basedOn w:val="11"/>
    <w:link w:val="16"/>
    <w:semiHidden/>
    <w:uiPriority w:val="99"/>
    <w:rPr>
      <w:szCs w:val="16"/>
    </w:rPr>
  </w:style>
  <w:style w:type="character" w:customStyle="1" w:styleId="64">
    <w:name w:val="Comment Text Char"/>
    <w:basedOn w:val="11"/>
    <w:link w:val="19"/>
    <w:semiHidden/>
    <w:uiPriority w:val="99"/>
    <w:rPr>
      <w:szCs w:val="20"/>
    </w:rPr>
  </w:style>
  <w:style w:type="character" w:customStyle="1" w:styleId="65">
    <w:name w:val="Comment Subject Char"/>
    <w:basedOn w:val="64"/>
    <w:link w:val="20"/>
    <w:semiHidden/>
    <w:uiPriority w:val="99"/>
    <w:rPr>
      <w:b/>
      <w:bCs/>
      <w:szCs w:val="20"/>
    </w:rPr>
  </w:style>
  <w:style w:type="character" w:customStyle="1" w:styleId="66">
    <w:name w:val="Document Map Char"/>
    <w:basedOn w:val="11"/>
    <w:link w:val="21"/>
    <w:semiHidden/>
    <w:uiPriority w:val="99"/>
    <w:rPr>
      <w:rFonts w:ascii="Segoe UI" w:hAnsi="Segoe UI" w:cs="Segoe UI"/>
      <w:szCs w:val="16"/>
    </w:rPr>
  </w:style>
  <w:style w:type="character" w:customStyle="1" w:styleId="67">
    <w:name w:val="Endnote Text Char"/>
    <w:basedOn w:val="11"/>
    <w:link w:val="23"/>
    <w:semiHidden/>
    <w:uiPriority w:val="99"/>
    <w:rPr>
      <w:szCs w:val="20"/>
    </w:rPr>
  </w:style>
  <w:style w:type="character" w:customStyle="1" w:styleId="68">
    <w:name w:val="Footnote Text Char"/>
    <w:basedOn w:val="11"/>
    <w:link w:val="27"/>
    <w:semiHidden/>
    <w:uiPriority w:val="99"/>
    <w:rPr>
      <w:szCs w:val="20"/>
    </w:rPr>
  </w:style>
  <w:style w:type="character" w:customStyle="1" w:styleId="69">
    <w:name w:val="HTML Preformatted Char"/>
    <w:basedOn w:val="11"/>
    <w:link w:val="31"/>
    <w:semiHidden/>
    <w:uiPriority w:val="99"/>
    <w:rPr>
      <w:rFonts w:ascii="Consolas" w:hAnsi="Consolas"/>
      <w:szCs w:val="20"/>
    </w:rPr>
  </w:style>
  <w:style w:type="character" w:customStyle="1" w:styleId="70">
    <w:name w:val="Macro Text Char"/>
    <w:basedOn w:val="11"/>
    <w:link w:val="34"/>
    <w:semiHidden/>
    <w:uiPriority w:val="99"/>
    <w:rPr>
      <w:rFonts w:ascii="Consolas" w:hAnsi="Consolas"/>
      <w:szCs w:val="20"/>
    </w:rPr>
  </w:style>
  <w:style w:type="character" w:customStyle="1" w:styleId="71">
    <w:name w:val="Plain Text Char"/>
    <w:basedOn w:val="11"/>
    <w:link w:val="36"/>
    <w:semiHidden/>
    <w:uiPriority w:val="99"/>
    <w:rPr>
      <w:rFonts w:ascii="Consolas" w:hAnsi="Consolas"/>
      <w:szCs w:val="21"/>
    </w:rPr>
  </w:style>
  <w:style w:type="character" w:styleId="72">
    <w:name w:val="Placeholder Text"/>
    <w:basedOn w:val="11"/>
    <w:semiHidden/>
    <w:uiPriority w:val="99"/>
    <w:rPr>
      <w:color w:val="3B3838" w:themeColor="background2" w:themeShade="40"/>
    </w:rPr>
  </w:style>
  <w:style w:type="character" w:customStyle="1" w:styleId="73">
    <w:name w:val="Header Char"/>
    <w:basedOn w:val="11"/>
    <w:link w:val="28"/>
    <w:semiHidden/>
    <w:uiPriority w:val="99"/>
  </w:style>
  <w:style w:type="character" w:customStyle="1" w:styleId="74">
    <w:name w:val="Footer Char"/>
    <w:basedOn w:val="11"/>
    <w:link w:val="26"/>
    <w:semiHidden/>
    <w:uiPriority w:val="99"/>
  </w:style>
  <w:style w:type="paragraph" w:styleId="75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/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Pages>3</Pages>
  <Words>269</Words>
  <Characters>1537</Characters>
  <Lines>12</Lines>
  <Paragraphs>3</Paragraphs>
  <TotalTime>40</TotalTime>
  <ScaleCrop>false</ScaleCrop>
  <LinksUpToDate>false</LinksUpToDate>
  <CharactersWithSpaces>1803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2024-12-03T10:33:00Z</dcterms:created>
  <dc:creator>Dell</dc:creator>
  <cp:lastModifiedBy>Manasi Gondaliya</cp:lastModifiedBy>
  <dcterms:modified xsi:type="dcterms:W3CDTF">2024-12-04T06:23:57Z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1033-12.2.0.18911</vt:lpwstr>
  </property>
  <property fmtid="{D5CDD505-2E9C-101B-9397-08002B2CF9AE}" pid="9" name="ICV">
    <vt:lpwstr>05EB0E3939C84345BE6D6A457638D8FF_12</vt:lpwstr>
  </property>
</Properties>
</file>