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B12AA" w14:textId="77777777" w:rsidR="00856CB3" w:rsidRDefault="00893874">
      <w:pPr>
        <w:ind w:firstLineChars="50" w:firstLine="480"/>
        <w:rPr>
          <w:rFonts w:ascii="Algerian" w:hAnsi="Algerian"/>
          <w:sz w:val="96"/>
          <w:szCs w:val="96"/>
          <w:lang w:val="en-IN"/>
        </w:rPr>
      </w:pPr>
      <w:r>
        <w:rPr>
          <w:rFonts w:ascii="Algerian" w:hAnsi="Algerian"/>
          <w:sz w:val="96"/>
          <w:szCs w:val="96"/>
          <w:lang w:val="en-IN"/>
        </w:rPr>
        <w:t xml:space="preserve">        Operators</w:t>
      </w:r>
    </w:p>
    <w:p w14:paraId="4E5DC452" w14:textId="77777777" w:rsidR="00856CB3" w:rsidRDefault="00856CB3">
      <w:pPr>
        <w:rPr>
          <w:rFonts w:ascii="Algerian" w:hAnsi="Algerian"/>
          <w:sz w:val="96"/>
          <w:szCs w:val="96"/>
          <w:lang w:val="en-IN"/>
        </w:rPr>
      </w:pPr>
    </w:p>
    <w:p w14:paraId="4E9DF85E" w14:textId="77777777" w:rsidR="00856CB3" w:rsidRPr="007A454E" w:rsidRDefault="00893874">
      <w:pPr>
        <w:rPr>
          <w:rFonts w:ascii="Times New Roman" w:hAnsi="Times New Roman" w:cs="Times New Roman"/>
          <w:sz w:val="36"/>
          <w:szCs w:val="36"/>
        </w:rPr>
      </w:pPr>
      <w:r w:rsidRPr="007A454E">
        <w:rPr>
          <w:rFonts w:ascii="Times New Roman" w:hAnsi="Times New Roman" w:cs="Times New Roman"/>
          <w:sz w:val="36"/>
          <w:szCs w:val="36"/>
        </w:rPr>
        <w:t xml:space="preserve">Question 1: What are the different types of operators in JavaScript? Explain with examples. </w:t>
      </w:r>
    </w:p>
    <w:p w14:paraId="138065E7" w14:textId="77777777" w:rsidR="00856CB3" w:rsidRPr="007A454E" w:rsidRDefault="00893874">
      <w:pPr>
        <w:rPr>
          <w:rFonts w:ascii="Times New Roman" w:hAnsi="Times New Roman" w:cs="Times New Roman"/>
          <w:sz w:val="36"/>
          <w:szCs w:val="36"/>
        </w:rPr>
      </w:pPr>
      <w:r w:rsidRPr="007A454E">
        <w:rPr>
          <w:rFonts w:ascii="Times New Roman" w:hAnsi="Times New Roman" w:cs="Times New Roman"/>
          <w:sz w:val="36"/>
          <w:szCs w:val="36"/>
        </w:rPr>
        <w:t xml:space="preserve">• Arithmetic operators </w:t>
      </w:r>
    </w:p>
    <w:p w14:paraId="64F72B52" w14:textId="77777777" w:rsidR="00856CB3" w:rsidRPr="007A454E" w:rsidRDefault="00893874">
      <w:pPr>
        <w:rPr>
          <w:rFonts w:ascii="Times New Roman" w:hAnsi="Times New Roman" w:cs="Times New Roman"/>
          <w:sz w:val="36"/>
          <w:szCs w:val="36"/>
        </w:rPr>
      </w:pPr>
      <w:r w:rsidRPr="007A454E">
        <w:rPr>
          <w:rFonts w:ascii="Times New Roman" w:hAnsi="Times New Roman" w:cs="Times New Roman"/>
          <w:sz w:val="36"/>
          <w:szCs w:val="36"/>
        </w:rPr>
        <w:t xml:space="preserve">• Assignment operators </w:t>
      </w:r>
    </w:p>
    <w:p w14:paraId="08C925EC" w14:textId="77777777" w:rsidR="00856CB3" w:rsidRPr="007A454E" w:rsidRDefault="00893874">
      <w:pPr>
        <w:rPr>
          <w:rFonts w:ascii="Times New Roman" w:hAnsi="Times New Roman" w:cs="Times New Roman"/>
          <w:sz w:val="36"/>
          <w:szCs w:val="36"/>
        </w:rPr>
      </w:pPr>
      <w:r w:rsidRPr="007A454E">
        <w:rPr>
          <w:rFonts w:ascii="Times New Roman" w:hAnsi="Times New Roman" w:cs="Times New Roman"/>
          <w:sz w:val="36"/>
          <w:szCs w:val="36"/>
        </w:rPr>
        <w:t xml:space="preserve">• Comparison operators </w:t>
      </w:r>
    </w:p>
    <w:p w14:paraId="2151E049" w14:textId="77777777" w:rsidR="00856CB3" w:rsidRPr="007A454E" w:rsidRDefault="00893874">
      <w:pPr>
        <w:rPr>
          <w:rFonts w:ascii="Times New Roman" w:hAnsi="Times New Roman" w:cs="Times New Roman"/>
          <w:sz w:val="36"/>
          <w:szCs w:val="36"/>
        </w:rPr>
      </w:pPr>
      <w:r w:rsidRPr="007A454E">
        <w:rPr>
          <w:rFonts w:ascii="Times New Roman" w:hAnsi="Times New Roman" w:cs="Times New Roman"/>
          <w:sz w:val="36"/>
          <w:szCs w:val="36"/>
        </w:rPr>
        <w:t>• Logical operators</w:t>
      </w:r>
    </w:p>
    <w:p w14:paraId="6EA8F5E7" w14:textId="77777777" w:rsidR="007A454E" w:rsidRDefault="00893874">
      <w:pPr>
        <w:rPr>
          <w:rFonts w:ascii="Times New Roman" w:hAnsi="Times New Roman" w:cs="Times New Roman"/>
          <w:sz w:val="36"/>
          <w:szCs w:val="36"/>
        </w:rPr>
      </w:pPr>
      <w:r w:rsidRPr="007A454E">
        <w:rPr>
          <w:rFonts w:ascii="Times New Roman" w:hAnsi="Times New Roman" w:cs="Times New Roman"/>
          <w:sz w:val="36"/>
          <w:szCs w:val="36"/>
        </w:rPr>
        <w:t xml:space="preserve">Answer 1:  </w:t>
      </w:r>
    </w:p>
    <w:p w14:paraId="08026E96" w14:textId="7C734EF5" w:rsidR="00856CB3" w:rsidRPr="007A454E" w:rsidRDefault="00893874">
      <w:pPr>
        <w:rPr>
          <w:rFonts w:ascii="Arial Black" w:hAnsi="Arial Black" w:cs="Times New Roman"/>
          <w:sz w:val="32"/>
          <w:szCs w:val="32"/>
        </w:rPr>
      </w:pPr>
      <w:r w:rsidRPr="007A454E">
        <w:rPr>
          <w:rFonts w:ascii="Arial Black" w:hAnsi="Arial Black" w:cs="Times New Roman"/>
          <w:sz w:val="32"/>
          <w:szCs w:val="32"/>
        </w:rPr>
        <w:t xml:space="preserve">There are Different Types of JavaScript </w:t>
      </w:r>
      <w:r w:rsidRPr="007A454E">
        <w:rPr>
          <w:rFonts w:ascii="Arial Black" w:hAnsi="Arial Black" w:cs="Times New Roman"/>
          <w:sz w:val="32"/>
          <w:szCs w:val="32"/>
        </w:rPr>
        <w:t>Operators:</w:t>
      </w:r>
    </w:p>
    <w:p w14:paraId="7F73D915" w14:textId="77777777" w:rsidR="00856CB3" w:rsidRPr="00893874" w:rsidRDefault="00893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93874">
        <w:rPr>
          <w:rFonts w:ascii="Times New Roman" w:hAnsi="Times New Roman" w:cs="Times New Roman"/>
          <w:sz w:val="32"/>
          <w:szCs w:val="32"/>
        </w:rPr>
        <w:t>Arithmetic Operators</w:t>
      </w:r>
    </w:p>
    <w:p w14:paraId="47DE6805" w14:textId="77777777" w:rsidR="00856CB3" w:rsidRPr="00893874" w:rsidRDefault="00893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93874">
        <w:rPr>
          <w:rFonts w:ascii="Times New Roman" w:hAnsi="Times New Roman" w:cs="Times New Roman"/>
          <w:sz w:val="32"/>
          <w:szCs w:val="32"/>
        </w:rPr>
        <w:t>Assignment Operators</w:t>
      </w:r>
    </w:p>
    <w:p w14:paraId="70A73021" w14:textId="77777777" w:rsidR="00856CB3" w:rsidRPr="00893874" w:rsidRDefault="00893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93874">
        <w:rPr>
          <w:rFonts w:ascii="Times New Roman" w:hAnsi="Times New Roman" w:cs="Times New Roman"/>
          <w:sz w:val="32"/>
          <w:szCs w:val="32"/>
        </w:rPr>
        <w:t>Comparison Operators (Relational Operators)</w:t>
      </w:r>
    </w:p>
    <w:p w14:paraId="542B9907" w14:textId="77777777" w:rsidR="00856CB3" w:rsidRPr="00893874" w:rsidRDefault="00893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93874">
        <w:rPr>
          <w:rFonts w:ascii="Times New Roman" w:hAnsi="Times New Roman" w:cs="Times New Roman"/>
          <w:sz w:val="32"/>
          <w:szCs w:val="32"/>
        </w:rPr>
        <w:t>Logical Operators</w:t>
      </w:r>
    </w:p>
    <w:p w14:paraId="254AFAD2" w14:textId="77777777" w:rsidR="00856CB3" w:rsidRPr="00893874" w:rsidRDefault="00893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93874">
        <w:rPr>
          <w:rFonts w:ascii="Times New Roman" w:hAnsi="Times New Roman" w:cs="Times New Roman"/>
          <w:sz w:val="32"/>
          <w:szCs w:val="32"/>
        </w:rPr>
        <w:t>Ternary Operators</w:t>
      </w:r>
    </w:p>
    <w:p w14:paraId="5B6553AF" w14:textId="77777777" w:rsidR="00856CB3" w:rsidRPr="00893874" w:rsidRDefault="00893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93874">
        <w:rPr>
          <w:rFonts w:ascii="Times New Roman" w:hAnsi="Times New Roman" w:cs="Times New Roman"/>
          <w:sz w:val="32"/>
          <w:szCs w:val="32"/>
        </w:rPr>
        <w:t>Type of Operators</w:t>
      </w:r>
    </w:p>
    <w:p w14:paraId="030397AA" w14:textId="77777777" w:rsidR="00856CB3" w:rsidRPr="00893874" w:rsidRDefault="00893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93874">
        <w:rPr>
          <w:rFonts w:ascii="Times New Roman" w:hAnsi="Times New Roman" w:cs="Times New Roman"/>
          <w:sz w:val="32"/>
          <w:szCs w:val="32"/>
        </w:rPr>
        <w:t>String Operators</w:t>
      </w:r>
    </w:p>
    <w:p w14:paraId="34BCF667" w14:textId="77777777" w:rsidR="00856CB3" w:rsidRPr="007A454E" w:rsidRDefault="00856CB3">
      <w:pPr>
        <w:rPr>
          <w:rFonts w:ascii="Times New Roman" w:hAnsi="Times New Roman" w:cs="Times New Roman"/>
          <w:sz w:val="32"/>
          <w:szCs w:val="32"/>
        </w:rPr>
      </w:pPr>
    </w:p>
    <w:p w14:paraId="66A6B8DF" w14:textId="77777777" w:rsidR="00856CB3" w:rsidRPr="007A454E" w:rsidRDefault="00893874">
      <w:pPr>
        <w:rPr>
          <w:rFonts w:ascii="Arial Black" w:hAnsi="Arial Black" w:cs="Times New Roman"/>
          <w:sz w:val="32"/>
          <w:szCs w:val="32"/>
        </w:rPr>
      </w:pPr>
      <w:r w:rsidRPr="007A454E">
        <w:rPr>
          <w:rFonts w:ascii="Arial Black" w:hAnsi="Arial Black" w:cs="Times New Roman"/>
          <w:sz w:val="32"/>
          <w:szCs w:val="32"/>
        </w:rPr>
        <w:t>Examples:</w:t>
      </w:r>
    </w:p>
    <w:p w14:paraId="28526521" w14:textId="7C161094" w:rsidR="00856CB3" w:rsidRPr="007A454E" w:rsidRDefault="00893874" w:rsidP="007A454E">
      <w:pPr>
        <w:pStyle w:val="ListParagraph"/>
        <w:numPr>
          <w:ilvl w:val="0"/>
          <w:numId w:val="2"/>
        </w:numPr>
        <w:rPr>
          <w:rFonts w:ascii="Arial Black" w:hAnsi="Arial Black" w:cs="Times New Roman"/>
          <w:sz w:val="32"/>
          <w:szCs w:val="32"/>
        </w:rPr>
      </w:pPr>
      <w:r w:rsidRPr="0098465D">
        <w:rPr>
          <w:rFonts w:ascii="Arial" w:hAnsi="Arial" w:cs="Arial"/>
          <w:b/>
          <w:bCs/>
          <w:sz w:val="32"/>
          <w:szCs w:val="32"/>
        </w:rPr>
        <w:t>Arithmetic</w:t>
      </w:r>
      <w:r w:rsidRPr="0098465D">
        <w:rPr>
          <w:rFonts w:ascii="Arial" w:hAnsi="Arial" w:cs="Arial"/>
          <w:b/>
          <w:bCs/>
          <w:sz w:val="32"/>
          <w:szCs w:val="32"/>
        </w:rPr>
        <w:t xml:space="preserve"> </w:t>
      </w:r>
      <w:r w:rsidRPr="0098465D">
        <w:rPr>
          <w:rFonts w:ascii="Arial" w:hAnsi="Arial" w:cs="Arial"/>
          <w:b/>
          <w:bCs/>
          <w:sz w:val="32"/>
          <w:szCs w:val="32"/>
        </w:rPr>
        <w:t>Operators:</w:t>
      </w:r>
      <w:r w:rsidRPr="007A454E"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 w:rsidRPr="007A454E">
        <w:rPr>
          <w:rFonts w:ascii="Times New Roman" w:hAnsi="Times New Roman" w:cs="Times New Roman"/>
          <w:sz w:val="32"/>
          <w:szCs w:val="32"/>
        </w:rPr>
        <w:t>+,-</w:t>
      </w:r>
      <w:proofErr w:type="gramEnd"/>
      <w:r w:rsidRPr="007A454E">
        <w:rPr>
          <w:rFonts w:ascii="Times New Roman" w:hAnsi="Times New Roman" w:cs="Times New Roman"/>
          <w:sz w:val="32"/>
          <w:szCs w:val="32"/>
        </w:rPr>
        <w:t>,*,/,%,**,++,--)</w:t>
      </w:r>
    </w:p>
    <w:p w14:paraId="432B70AD" w14:textId="671FC783" w:rsidR="00E51E72" w:rsidRDefault="007A454E" w:rsidP="00893874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r w:rsidRPr="007A454E">
        <w:rPr>
          <w:rFonts w:ascii="Times New Roman" w:hAnsi="Times New Roman" w:cs="Times New Roman"/>
          <w:sz w:val="32"/>
          <w:szCs w:val="32"/>
        </w:rPr>
        <w:t>let sum = 10 + 5; // 15</w:t>
      </w:r>
    </w:p>
    <w:p w14:paraId="4935E154" w14:textId="77777777" w:rsidR="00893874" w:rsidRPr="00E51E72" w:rsidRDefault="00893874" w:rsidP="00893874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2203"/>
        <w:gridCol w:w="2629"/>
        <w:gridCol w:w="2547"/>
      </w:tblGrid>
      <w:tr w:rsidR="00E51E72" w:rsidRPr="00E30A6B" w14:paraId="1F7E6E23" w14:textId="77777777" w:rsidTr="009B0C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8E6C7E" w14:textId="0AEBCBD2" w:rsidR="00E51E72" w:rsidRPr="00E51E72" w:rsidRDefault="00E51E72" w:rsidP="00E51E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Operator</w:t>
            </w:r>
            <w:r w:rsidRPr="00E30A6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6E52133" w14:textId="044A66DF" w:rsidR="00E51E72" w:rsidRPr="00E51E72" w:rsidRDefault="00E51E72" w:rsidP="00E51E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 xml:space="preserve">       </w:t>
            </w:r>
            <w:r w:rsidRPr="00E30A6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Description</w:t>
            </w:r>
            <w:r w:rsidRPr="00E30A6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 xml:space="preserve">            </w:t>
            </w:r>
          </w:p>
        </w:tc>
        <w:tc>
          <w:tcPr>
            <w:tcW w:w="0" w:type="auto"/>
            <w:vAlign w:val="center"/>
            <w:hideMark/>
          </w:tcPr>
          <w:p w14:paraId="6F376C14" w14:textId="2E9495B0" w:rsidR="00E51E72" w:rsidRPr="00E51E72" w:rsidRDefault="00E51E72" w:rsidP="00E51E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 xml:space="preserve">                 </w:t>
            </w:r>
            <w:r w:rsidRPr="00E30A6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C3A3134" w14:textId="6F557173" w:rsidR="00E51E72" w:rsidRPr="00E51E72" w:rsidRDefault="00E51E72" w:rsidP="00E51E72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 xml:space="preserve">                    </w:t>
            </w:r>
            <w:r w:rsidRPr="00E30A6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Result</w:t>
            </w:r>
          </w:p>
        </w:tc>
      </w:tr>
    </w:tbl>
    <w:p w14:paraId="5053EAD0" w14:textId="77777777" w:rsidR="00E51E72" w:rsidRPr="00E51E72" w:rsidRDefault="00E51E72" w:rsidP="00E51E72">
      <w:pPr>
        <w:jc w:val="center"/>
        <w:rPr>
          <w:rFonts w:ascii="Times New Roman" w:eastAsia="Times New Roman" w:hAnsi="Times New Roman" w:cs="Times New Roman"/>
          <w:vanish/>
          <w:sz w:val="32"/>
          <w:szCs w:val="32"/>
          <w:lang w:val="en-IN" w:eastAsia="en-IN" w:bidi="gu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2558"/>
        <w:gridCol w:w="2561"/>
        <w:gridCol w:w="2475"/>
      </w:tblGrid>
      <w:tr w:rsidR="00E51E72" w:rsidRPr="00E30A6B" w14:paraId="01D70C19" w14:textId="77777777" w:rsidTr="009B0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40CF2" w14:textId="5AF13F2E" w:rsidR="00E51E72" w:rsidRPr="00E51E72" w:rsidRDefault="00E51E72" w:rsidP="00E51E7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</w:t>
            </w: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1F518286" w14:textId="0BE37BFD" w:rsidR="00E51E72" w:rsidRPr="00E51E72" w:rsidRDefault="00E51E72" w:rsidP="00E51E7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 </w:t>
            </w:r>
            <w:r w:rsidRPr="00E51E7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150903A8" w14:textId="2ADDEEF1" w:rsidR="00E51E72" w:rsidRPr="00E51E72" w:rsidRDefault="00E51E72" w:rsidP="00E51E7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       </w:t>
            </w: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5 + 3</w:t>
            </w:r>
          </w:p>
        </w:tc>
        <w:tc>
          <w:tcPr>
            <w:tcW w:w="0" w:type="auto"/>
            <w:vAlign w:val="center"/>
            <w:hideMark/>
          </w:tcPr>
          <w:p w14:paraId="15DE079F" w14:textId="60101B9E" w:rsidR="00E51E72" w:rsidRPr="00E51E72" w:rsidRDefault="00E51E72" w:rsidP="00E51E7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            </w:t>
            </w: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8</w:t>
            </w:r>
          </w:p>
        </w:tc>
      </w:tr>
    </w:tbl>
    <w:p w14:paraId="31F7CA70" w14:textId="77777777" w:rsidR="00E51E72" w:rsidRPr="00E51E72" w:rsidRDefault="00E51E72" w:rsidP="00E51E72">
      <w:pPr>
        <w:jc w:val="center"/>
        <w:rPr>
          <w:rFonts w:ascii="Times New Roman" w:eastAsia="Times New Roman" w:hAnsi="Times New Roman" w:cs="Times New Roman"/>
          <w:vanish/>
          <w:sz w:val="32"/>
          <w:szCs w:val="32"/>
          <w:lang w:val="en-IN" w:eastAsia="en-IN" w:bidi="gu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2896"/>
        <w:gridCol w:w="2327"/>
        <w:gridCol w:w="2475"/>
      </w:tblGrid>
      <w:tr w:rsidR="00E51E72" w:rsidRPr="00E30A6B" w14:paraId="363501CA" w14:textId="77777777" w:rsidTr="009B0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DFCBD" w14:textId="22610743" w:rsidR="00E51E72" w:rsidRPr="00E51E72" w:rsidRDefault="00E51E72" w:rsidP="00E51E7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</w:t>
            </w: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B75A52B" w14:textId="1BD9554A" w:rsidR="00E51E72" w:rsidRPr="00E51E72" w:rsidRDefault="00E51E72" w:rsidP="00E51E7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 </w:t>
            </w:r>
            <w:r w:rsidRPr="00E51E7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2B4E398A" w14:textId="2ACCE60B" w:rsidR="00E51E72" w:rsidRPr="00E51E72" w:rsidRDefault="00E51E72" w:rsidP="00E51E7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   </w:t>
            </w: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10 - 7</w:t>
            </w:r>
          </w:p>
        </w:tc>
        <w:tc>
          <w:tcPr>
            <w:tcW w:w="0" w:type="auto"/>
            <w:vAlign w:val="center"/>
            <w:hideMark/>
          </w:tcPr>
          <w:p w14:paraId="73023194" w14:textId="1975D715" w:rsidR="00E51E72" w:rsidRPr="00E51E72" w:rsidRDefault="00E51E72" w:rsidP="00E51E7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            </w:t>
            </w: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3</w:t>
            </w:r>
          </w:p>
        </w:tc>
      </w:tr>
    </w:tbl>
    <w:p w14:paraId="2A926226" w14:textId="77777777" w:rsidR="00E51E72" w:rsidRPr="00E51E72" w:rsidRDefault="00E51E72" w:rsidP="00E51E72">
      <w:pPr>
        <w:jc w:val="center"/>
        <w:rPr>
          <w:rFonts w:ascii="Times New Roman" w:eastAsia="Times New Roman" w:hAnsi="Times New Roman" w:cs="Times New Roman"/>
          <w:vanish/>
          <w:sz w:val="32"/>
          <w:szCs w:val="32"/>
          <w:lang w:val="en-IN" w:eastAsia="en-IN" w:bidi="gu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011"/>
        <w:gridCol w:w="2140"/>
        <w:gridCol w:w="2475"/>
      </w:tblGrid>
      <w:tr w:rsidR="00E51E72" w:rsidRPr="00E30A6B" w14:paraId="56EDDE55" w14:textId="77777777" w:rsidTr="009B0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C1562" w14:textId="6B4330B6" w:rsidR="00E51E72" w:rsidRPr="00E51E72" w:rsidRDefault="00E51E72" w:rsidP="00E51E7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</w:t>
            </w: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C5D38AD" w14:textId="7615F782" w:rsidR="00E51E72" w:rsidRPr="00E51E72" w:rsidRDefault="00E51E72" w:rsidP="00E51E7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</w:t>
            </w:r>
            <w:r w:rsidRPr="00E51E7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2F542A27" w14:textId="58090817" w:rsidR="00E51E72" w:rsidRPr="00E51E72" w:rsidRDefault="00E51E72" w:rsidP="00E51E7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  </w:t>
            </w: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4 * 2</w:t>
            </w:r>
          </w:p>
        </w:tc>
        <w:tc>
          <w:tcPr>
            <w:tcW w:w="0" w:type="auto"/>
            <w:vAlign w:val="center"/>
            <w:hideMark/>
          </w:tcPr>
          <w:p w14:paraId="4AE1E3D2" w14:textId="77288B09" w:rsidR="00E51E72" w:rsidRPr="00E51E72" w:rsidRDefault="00E51E72" w:rsidP="00E51E7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            </w:t>
            </w: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8</w:t>
            </w:r>
          </w:p>
        </w:tc>
      </w:tr>
    </w:tbl>
    <w:p w14:paraId="7E77440F" w14:textId="77777777" w:rsidR="00E51E72" w:rsidRPr="00E51E72" w:rsidRDefault="00E51E72" w:rsidP="00E51E72">
      <w:pPr>
        <w:jc w:val="center"/>
        <w:rPr>
          <w:rFonts w:ascii="Times New Roman" w:eastAsia="Times New Roman" w:hAnsi="Times New Roman" w:cs="Times New Roman"/>
          <w:vanish/>
          <w:sz w:val="32"/>
          <w:szCs w:val="32"/>
          <w:lang w:val="en-IN" w:eastAsia="en-IN" w:bidi="gu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2603"/>
        <w:gridCol w:w="2709"/>
        <w:gridCol w:w="2475"/>
      </w:tblGrid>
      <w:tr w:rsidR="00E51E72" w:rsidRPr="00E30A6B" w14:paraId="368BE82E" w14:textId="77777777" w:rsidTr="009B0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AE3D8" w14:textId="7E5F53AA" w:rsidR="00E51E72" w:rsidRPr="00E51E72" w:rsidRDefault="00E51E72" w:rsidP="00E51E7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</w:t>
            </w: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45839AA1" w14:textId="1F06AEF6" w:rsidR="00E51E72" w:rsidRPr="00E51E72" w:rsidRDefault="00E51E72" w:rsidP="00E51E7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  </w:t>
            </w:r>
            <w:r w:rsidRPr="00E51E7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64CFDF10" w14:textId="38FA546F" w:rsidR="00E51E72" w:rsidRPr="00E51E72" w:rsidRDefault="00E51E72" w:rsidP="00E51E7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        </w:t>
            </w: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20 / 4</w:t>
            </w:r>
          </w:p>
        </w:tc>
        <w:tc>
          <w:tcPr>
            <w:tcW w:w="0" w:type="auto"/>
            <w:vAlign w:val="center"/>
            <w:hideMark/>
          </w:tcPr>
          <w:p w14:paraId="15AD5B15" w14:textId="60770CE2" w:rsidR="00E51E72" w:rsidRPr="00E51E72" w:rsidRDefault="00E51E72" w:rsidP="00E51E7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            </w:t>
            </w: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5</w:t>
            </w:r>
          </w:p>
        </w:tc>
      </w:tr>
    </w:tbl>
    <w:p w14:paraId="3057055A" w14:textId="77777777" w:rsidR="00E51E72" w:rsidRPr="00E51E72" w:rsidRDefault="00E51E72" w:rsidP="00E51E72">
      <w:pPr>
        <w:jc w:val="center"/>
        <w:rPr>
          <w:rFonts w:ascii="Times New Roman" w:eastAsia="Times New Roman" w:hAnsi="Times New Roman" w:cs="Times New Roman"/>
          <w:vanish/>
          <w:sz w:val="32"/>
          <w:szCs w:val="32"/>
          <w:lang w:val="en-IN" w:eastAsia="en-IN" w:bidi="gu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3429"/>
        <w:gridCol w:w="1927"/>
        <w:gridCol w:w="2315"/>
      </w:tblGrid>
      <w:tr w:rsidR="00E51E72" w:rsidRPr="00E30A6B" w14:paraId="412E6309" w14:textId="77777777" w:rsidTr="009B0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522F7" w14:textId="71DF4A45" w:rsidR="00E51E72" w:rsidRPr="00E51E72" w:rsidRDefault="00E51E72" w:rsidP="00E51E7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lastRenderedPageBreak/>
              <w:t xml:space="preserve">      </w:t>
            </w: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9CB2C54" w14:textId="677C3216" w:rsidR="00E51E72" w:rsidRPr="00E51E72" w:rsidRDefault="00E51E72" w:rsidP="00E51E7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</w:t>
            </w:r>
            <w:r w:rsidRPr="00E51E7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1270811D" w14:textId="7464018F" w:rsidR="00E51E72" w:rsidRPr="00E51E72" w:rsidRDefault="00E51E72" w:rsidP="00E51E7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</w:t>
            </w: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10 % 3</w:t>
            </w:r>
          </w:p>
        </w:tc>
        <w:tc>
          <w:tcPr>
            <w:tcW w:w="0" w:type="auto"/>
            <w:vAlign w:val="center"/>
            <w:hideMark/>
          </w:tcPr>
          <w:p w14:paraId="0115ECE9" w14:textId="6ABDF051" w:rsidR="00E51E72" w:rsidRPr="00E51E72" w:rsidRDefault="00E51E72" w:rsidP="00E51E7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          </w:t>
            </w: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1</w:t>
            </w:r>
          </w:p>
        </w:tc>
      </w:tr>
    </w:tbl>
    <w:p w14:paraId="2B9A398C" w14:textId="77777777" w:rsidR="00E51E72" w:rsidRPr="00E51E72" w:rsidRDefault="00E51E72" w:rsidP="00E51E72">
      <w:pPr>
        <w:jc w:val="center"/>
        <w:rPr>
          <w:rFonts w:ascii="Times New Roman" w:eastAsia="Times New Roman" w:hAnsi="Times New Roman" w:cs="Times New Roman"/>
          <w:vanish/>
          <w:sz w:val="32"/>
          <w:szCs w:val="32"/>
          <w:lang w:val="en-IN" w:eastAsia="en-IN" w:bidi="gu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056"/>
        <w:gridCol w:w="2300"/>
        <w:gridCol w:w="2315"/>
      </w:tblGrid>
      <w:tr w:rsidR="00E51E72" w:rsidRPr="00E30A6B" w14:paraId="65740F1C" w14:textId="77777777" w:rsidTr="009B0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E76AA" w14:textId="126360C7" w:rsidR="00E51E72" w:rsidRPr="00E51E72" w:rsidRDefault="00E51E72" w:rsidP="00E51E7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</w:t>
            </w: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183B4A8D" w14:textId="0E0A1916" w:rsidR="00E51E72" w:rsidRPr="00E51E72" w:rsidRDefault="00E51E72" w:rsidP="00E51E7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</w:t>
            </w:r>
            <w:r w:rsidRPr="00E51E7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Exponentiation</w:t>
            </w:r>
          </w:p>
        </w:tc>
        <w:tc>
          <w:tcPr>
            <w:tcW w:w="0" w:type="auto"/>
            <w:vAlign w:val="center"/>
            <w:hideMark/>
          </w:tcPr>
          <w:p w14:paraId="35A7C130" w14:textId="4FABC724" w:rsidR="00E51E72" w:rsidRPr="00E51E72" w:rsidRDefault="00E51E72" w:rsidP="00E51E7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  </w:t>
            </w: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2 ** 3</w:t>
            </w:r>
          </w:p>
        </w:tc>
        <w:tc>
          <w:tcPr>
            <w:tcW w:w="0" w:type="auto"/>
            <w:vAlign w:val="center"/>
            <w:hideMark/>
          </w:tcPr>
          <w:p w14:paraId="7FAB3097" w14:textId="0D3C272F" w:rsidR="00E51E72" w:rsidRPr="00E51E72" w:rsidRDefault="00E51E72" w:rsidP="00E51E7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          </w:t>
            </w: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8</w:t>
            </w:r>
          </w:p>
        </w:tc>
      </w:tr>
    </w:tbl>
    <w:p w14:paraId="3074818F" w14:textId="77777777" w:rsidR="00E51E72" w:rsidRPr="00E51E72" w:rsidRDefault="00E51E72" w:rsidP="00E51E72">
      <w:pPr>
        <w:jc w:val="center"/>
        <w:rPr>
          <w:rFonts w:ascii="Times New Roman" w:eastAsia="Times New Roman" w:hAnsi="Times New Roman" w:cs="Times New Roman"/>
          <w:vanish/>
          <w:sz w:val="32"/>
          <w:szCs w:val="32"/>
          <w:lang w:val="en-IN" w:eastAsia="en-IN" w:bidi="gu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2718"/>
        <w:gridCol w:w="3020"/>
        <w:gridCol w:w="1915"/>
      </w:tblGrid>
      <w:tr w:rsidR="00E51E72" w:rsidRPr="00E30A6B" w14:paraId="7CD26DD0" w14:textId="77777777" w:rsidTr="009B0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B235E" w14:textId="43C90B59" w:rsidR="00E51E72" w:rsidRPr="00E51E72" w:rsidRDefault="00E51E72" w:rsidP="00E51E7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</w:t>
            </w: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14:paraId="5AA88D83" w14:textId="645BEABB" w:rsidR="00E51E72" w:rsidRPr="00E51E72" w:rsidRDefault="00E51E72" w:rsidP="00E51E7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 </w:t>
            </w:r>
            <w:r w:rsidRPr="00E51E7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Increment</w:t>
            </w:r>
          </w:p>
        </w:tc>
        <w:tc>
          <w:tcPr>
            <w:tcW w:w="0" w:type="auto"/>
            <w:vAlign w:val="center"/>
            <w:hideMark/>
          </w:tcPr>
          <w:p w14:paraId="0F49B58F" w14:textId="52DDF85F" w:rsidR="00E51E72" w:rsidRPr="00E51E72" w:rsidRDefault="00E51E72" w:rsidP="00E51E7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</w:t>
            </w: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let x = 5; x++;</w:t>
            </w:r>
          </w:p>
        </w:tc>
        <w:tc>
          <w:tcPr>
            <w:tcW w:w="0" w:type="auto"/>
            <w:vAlign w:val="center"/>
            <w:hideMark/>
          </w:tcPr>
          <w:p w14:paraId="19C6DB29" w14:textId="0EE9FB70" w:rsidR="00E51E72" w:rsidRPr="00E51E72" w:rsidRDefault="00E51E72" w:rsidP="00E51E7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     </w:t>
            </w: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6</w:t>
            </w:r>
          </w:p>
        </w:tc>
      </w:tr>
    </w:tbl>
    <w:p w14:paraId="2FCBAE10" w14:textId="77777777" w:rsidR="00E51E72" w:rsidRPr="00E51E72" w:rsidRDefault="00E51E72" w:rsidP="00E51E72">
      <w:pPr>
        <w:jc w:val="center"/>
        <w:rPr>
          <w:rFonts w:ascii="Times New Roman" w:eastAsia="Times New Roman" w:hAnsi="Times New Roman" w:cs="Times New Roman"/>
          <w:vanish/>
          <w:sz w:val="32"/>
          <w:szCs w:val="32"/>
          <w:lang w:val="en-IN" w:eastAsia="en-IN" w:bidi="gu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2824"/>
        <w:gridCol w:w="2952"/>
        <w:gridCol w:w="1995"/>
      </w:tblGrid>
      <w:tr w:rsidR="00E30A6B" w:rsidRPr="00E30A6B" w14:paraId="11AFDDCF" w14:textId="77777777" w:rsidTr="009B0C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16C10" w14:textId="4137ABD2" w:rsidR="00E51E72" w:rsidRPr="00E51E72" w:rsidRDefault="00E30A6B" w:rsidP="00E51E7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</w:t>
            </w:r>
            <w:r w:rsidR="00E51E72"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69FB69E4" w14:textId="560020C1" w:rsidR="00E51E72" w:rsidRPr="00E51E72" w:rsidRDefault="00E30A6B" w:rsidP="00E51E7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 </w:t>
            </w:r>
            <w:r w:rsidR="00E51E72" w:rsidRPr="00E51E7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Decrement</w:t>
            </w:r>
          </w:p>
        </w:tc>
        <w:tc>
          <w:tcPr>
            <w:tcW w:w="0" w:type="auto"/>
            <w:vAlign w:val="center"/>
            <w:hideMark/>
          </w:tcPr>
          <w:p w14:paraId="6D1A45FD" w14:textId="1FC73B02" w:rsidR="00E51E72" w:rsidRPr="00E51E72" w:rsidRDefault="00E30A6B" w:rsidP="00E51E7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</w:t>
            </w:r>
            <w:r w:rsidR="00E51E72"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let y = 3; y--;</w:t>
            </w:r>
          </w:p>
        </w:tc>
        <w:tc>
          <w:tcPr>
            <w:tcW w:w="0" w:type="auto"/>
            <w:vAlign w:val="center"/>
            <w:hideMark/>
          </w:tcPr>
          <w:p w14:paraId="23FBE5E9" w14:textId="3A578A10" w:rsidR="00E51E72" w:rsidRPr="00E51E72" w:rsidRDefault="00E30A6B" w:rsidP="00E51E7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      </w:t>
            </w:r>
            <w:r w:rsidR="00E51E72"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2</w:t>
            </w:r>
          </w:p>
        </w:tc>
      </w:tr>
    </w:tbl>
    <w:p w14:paraId="33C2737C" w14:textId="183F52C2" w:rsidR="00E51E72" w:rsidRDefault="00E51E72" w:rsidP="00E51E72">
      <w:pPr>
        <w:rPr>
          <w:rFonts w:ascii="Times New Roman" w:hAnsi="Times New Roman" w:cs="Times New Roman"/>
          <w:sz w:val="32"/>
          <w:szCs w:val="32"/>
        </w:rPr>
      </w:pPr>
    </w:p>
    <w:p w14:paraId="5056895C" w14:textId="77777777" w:rsidR="00893874" w:rsidRPr="00E30A6B" w:rsidRDefault="00893874" w:rsidP="00E51E72">
      <w:pPr>
        <w:rPr>
          <w:rFonts w:ascii="Times New Roman" w:hAnsi="Times New Roman" w:cs="Times New Roman"/>
          <w:sz w:val="32"/>
          <w:szCs w:val="32"/>
        </w:rPr>
      </w:pPr>
    </w:p>
    <w:p w14:paraId="61C4D86F" w14:textId="77777777" w:rsidR="007A454E" w:rsidRPr="00E30A6B" w:rsidRDefault="00893874" w:rsidP="007A454E">
      <w:pPr>
        <w:pStyle w:val="ListParagraph"/>
        <w:numPr>
          <w:ilvl w:val="0"/>
          <w:numId w:val="2"/>
        </w:numPr>
        <w:tabs>
          <w:tab w:val="left" w:pos="4260"/>
        </w:tabs>
        <w:rPr>
          <w:rFonts w:ascii="Times New Roman" w:hAnsi="Times New Roman" w:cs="Times New Roman"/>
          <w:sz w:val="32"/>
          <w:szCs w:val="32"/>
        </w:rPr>
      </w:pPr>
      <w:r w:rsidRPr="0098465D">
        <w:rPr>
          <w:rFonts w:ascii="Arial" w:hAnsi="Arial" w:cs="Arial"/>
          <w:b/>
          <w:bCs/>
          <w:sz w:val="32"/>
          <w:szCs w:val="32"/>
        </w:rPr>
        <w:t>Assignment Operators:</w:t>
      </w:r>
      <w:r w:rsidRPr="00E30A6B">
        <w:rPr>
          <w:rFonts w:ascii="Times New Roman" w:hAnsi="Times New Roman" w:cs="Times New Roman"/>
          <w:sz w:val="32"/>
          <w:szCs w:val="32"/>
        </w:rPr>
        <w:t xml:space="preserve"> (+</w:t>
      </w:r>
      <w:proofErr w:type="gramStart"/>
      <w:r w:rsidRPr="00E30A6B">
        <w:rPr>
          <w:rFonts w:ascii="Times New Roman" w:hAnsi="Times New Roman" w:cs="Times New Roman"/>
          <w:sz w:val="32"/>
          <w:szCs w:val="32"/>
        </w:rPr>
        <w:t>=,-</w:t>
      </w:r>
      <w:proofErr w:type="gramEnd"/>
      <w:r w:rsidRPr="00E30A6B">
        <w:rPr>
          <w:rFonts w:ascii="Times New Roman" w:hAnsi="Times New Roman" w:cs="Times New Roman"/>
          <w:sz w:val="32"/>
          <w:szCs w:val="32"/>
        </w:rPr>
        <w:t>=,*=,/=,%=,**=)</w:t>
      </w:r>
    </w:p>
    <w:p w14:paraId="280B6A5C" w14:textId="77777777" w:rsidR="007A454E" w:rsidRPr="00E30A6B" w:rsidRDefault="007A454E" w:rsidP="007A454E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r w:rsidRPr="00E30A6B"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E30A6B">
        <w:rPr>
          <w:rFonts w:ascii="Times New Roman" w:hAnsi="Times New Roman" w:cs="Times New Roman"/>
          <w:sz w:val="32"/>
          <w:szCs w:val="32"/>
        </w:rPr>
        <w:t>let x = 10;</w:t>
      </w:r>
    </w:p>
    <w:p w14:paraId="1659CFDB" w14:textId="14EA5114" w:rsidR="00E30A6B" w:rsidRPr="00E30A6B" w:rsidRDefault="007A454E" w:rsidP="00893874">
      <w:pPr>
        <w:pStyle w:val="ListParagraph"/>
        <w:ind w:left="2880" w:firstLine="720"/>
        <w:rPr>
          <w:rFonts w:ascii="Times New Roman" w:hAnsi="Times New Roman" w:cs="Times New Roman"/>
          <w:sz w:val="32"/>
          <w:szCs w:val="32"/>
        </w:rPr>
      </w:pPr>
      <w:r w:rsidRPr="00E30A6B">
        <w:rPr>
          <w:rFonts w:ascii="Times New Roman" w:hAnsi="Times New Roman" w:cs="Times New Roman"/>
          <w:sz w:val="32"/>
          <w:szCs w:val="32"/>
        </w:rPr>
        <w:t>x += 5; // x = 15</w:t>
      </w:r>
    </w:p>
    <w:p w14:paraId="4AF2EEB8" w14:textId="77777777" w:rsidR="00E30A6B" w:rsidRPr="00E30A6B" w:rsidRDefault="00E30A6B" w:rsidP="00E30A6B">
      <w:pPr>
        <w:rPr>
          <w:rFonts w:ascii="Times New Roman" w:hAnsi="Times New Roman" w:cs="Times New Roman"/>
          <w:sz w:val="32"/>
          <w:szCs w:val="32"/>
        </w:rPr>
      </w:pPr>
      <w:r w:rsidRPr="00E30A6B">
        <w:rPr>
          <w:rFonts w:ascii="Times New Roman" w:hAnsi="Times New Roman" w:cs="Times New Roman"/>
          <w:sz w:val="32"/>
          <w:szCs w:val="32"/>
        </w:rPr>
        <w:t xml:space="preserve">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2763"/>
        <w:gridCol w:w="2897"/>
        <w:gridCol w:w="2227"/>
      </w:tblGrid>
      <w:tr w:rsidR="00E30A6B" w:rsidRPr="00E30A6B" w14:paraId="10DF9739" w14:textId="77777777" w:rsidTr="00E30A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BCD771" w14:textId="77777777" w:rsidR="00E30A6B" w:rsidRPr="00E30A6B" w:rsidRDefault="00E30A6B" w:rsidP="00E30A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BA1F8A5" w14:textId="51FFC2F2" w:rsidR="00E30A6B" w:rsidRPr="00E30A6B" w:rsidRDefault="00E30A6B" w:rsidP="00E30A6B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 xml:space="preserve">       Description</w:t>
            </w:r>
          </w:p>
        </w:tc>
        <w:tc>
          <w:tcPr>
            <w:tcW w:w="0" w:type="auto"/>
            <w:vAlign w:val="center"/>
            <w:hideMark/>
          </w:tcPr>
          <w:p w14:paraId="4FCCAFAD" w14:textId="6B54F495" w:rsidR="00E30A6B" w:rsidRPr="00E30A6B" w:rsidRDefault="00E30A6B" w:rsidP="00E30A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 xml:space="preserve">            Example</w:t>
            </w:r>
          </w:p>
        </w:tc>
        <w:tc>
          <w:tcPr>
            <w:tcW w:w="0" w:type="auto"/>
            <w:vAlign w:val="center"/>
            <w:hideMark/>
          </w:tcPr>
          <w:p w14:paraId="7A7C629A" w14:textId="652EC674" w:rsidR="00E30A6B" w:rsidRPr="00E30A6B" w:rsidRDefault="00E30A6B" w:rsidP="00E30A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E30A6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 xml:space="preserve">                Result</w:t>
            </w:r>
          </w:p>
        </w:tc>
      </w:tr>
      <w:tr w:rsidR="00E30A6B" w:rsidRPr="00E30A6B" w14:paraId="408CF42F" w14:textId="77777777" w:rsidTr="00E30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9211F" w14:textId="06AA7BD0" w:rsidR="00E30A6B" w:rsidRPr="00E30A6B" w:rsidRDefault="00E30A6B" w:rsidP="00E30A6B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 xml:space="preserve">   </w:t>
            </w:r>
            <w:r w:rsidRPr="00E30A6B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1538A40A" w14:textId="0A77546F" w:rsidR="00E30A6B" w:rsidRPr="00E30A6B" w:rsidRDefault="00E30A6B" w:rsidP="00E30A6B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</w:t>
            </w: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Assign</w:t>
            </w:r>
          </w:p>
        </w:tc>
        <w:tc>
          <w:tcPr>
            <w:tcW w:w="0" w:type="auto"/>
            <w:vAlign w:val="center"/>
            <w:hideMark/>
          </w:tcPr>
          <w:p w14:paraId="38F9DE30" w14:textId="77A864A8" w:rsidR="00E30A6B" w:rsidRPr="00E30A6B" w:rsidRDefault="00E30A6B" w:rsidP="00E30A6B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 xml:space="preserve">       x=</w:t>
            </w:r>
            <w:r w:rsidRPr="00E30A6B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4CDA702" w14:textId="6F0B2E06" w:rsidR="00E30A6B" w:rsidRPr="00E30A6B" w:rsidRDefault="00E30A6B" w:rsidP="00E30A6B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 xml:space="preserve">        </w:t>
            </w:r>
            <w:r w:rsidRPr="00E30A6B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>10</w:t>
            </w:r>
          </w:p>
        </w:tc>
      </w:tr>
      <w:tr w:rsidR="00E30A6B" w:rsidRPr="00E30A6B" w14:paraId="62019CE8" w14:textId="77777777" w:rsidTr="00E30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07D99" w14:textId="1DD6E14C" w:rsidR="00E30A6B" w:rsidRPr="00E30A6B" w:rsidRDefault="00E30A6B" w:rsidP="00E30A6B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 xml:space="preserve">  </w:t>
            </w:r>
            <w:r w:rsidRPr="00E30A6B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2E5F3E36" w14:textId="401487C5" w:rsidR="00E30A6B" w:rsidRPr="00E30A6B" w:rsidRDefault="00E30A6B" w:rsidP="00E30A6B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</w:t>
            </w: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16E25930" w14:textId="39ECDFE7" w:rsidR="00E30A6B" w:rsidRPr="00E30A6B" w:rsidRDefault="00E30A6B" w:rsidP="00E30A6B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 xml:space="preserve">    x+=</w:t>
            </w:r>
            <w:r w:rsidRPr="00E30A6B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>5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(x=x+</w:t>
            </w: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14:paraId="0484496D" w14:textId="7E2A9C0E" w:rsidR="00E30A6B" w:rsidRPr="00E30A6B" w:rsidRDefault="00E30A6B" w:rsidP="00E30A6B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 xml:space="preserve">        </w:t>
            </w:r>
            <w:r w:rsidRPr="00E30A6B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>15</w:t>
            </w:r>
          </w:p>
        </w:tc>
      </w:tr>
      <w:tr w:rsidR="00E30A6B" w:rsidRPr="00E30A6B" w14:paraId="0E6A99F7" w14:textId="77777777" w:rsidTr="00E30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D66F7" w14:textId="7E0B71C2" w:rsidR="00E30A6B" w:rsidRPr="00E30A6B" w:rsidRDefault="00E30A6B" w:rsidP="00E30A6B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 xml:space="preserve">  </w:t>
            </w:r>
            <w:r w:rsidRPr="00E30A6B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18940725" w14:textId="6DA44910" w:rsidR="00E30A6B" w:rsidRPr="00E30A6B" w:rsidRDefault="00E30A6B" w:rsidP="00E30A6B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</w:t>
            </w: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01E2E233" w14:textId="72AC513C" w:rsidR="00E30A6B" w:rsidRPr="00E30A6B" w:rsidRDefault="00E30A6B" w:rsidP="00E30A6B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 xml:space="preserve">    x-=</w:t>
            </w:r>
            <w:r w:rsidRPr="00E30A6B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>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(x=x-</w:t>
            </w: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14:paraId="780C6423" w14:textId="333B9250" w:rsidR="00E30A6B" w:rsidRPr="00E30A6B" w:rsidRDefault="00E30A6B" w:rsidP="00E30A6B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 xml:space="preserve">         </w:t>
            </w:r>
            <w:r w:rsidRPr="00E30A6B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>8</w:t>
            </w:r>
          </w:p>
        </w:tc>
      </w:tr>
      <w:tr w:rsidR="00E30A6B" w:rsidRPr="00E30A6B" w14:paraId="0913640E" w14:textId="77777777" w:rsidTr="00E30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15DE4" w14:textId="554862A4" w:rsidR="00E30A6B" w:rsidRPr="00E30A6B" w:rsidRDefault="00E30A6B" w:rsidP="00E30A6B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 xml:space="preserve">  </w:t>
            </w:r>
            <w:r w:rsidRPr="00E30A6B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0B9BC069" w14:textId="0B293900" w:rsidR="00E30A6B" w:rsidRPr="00E30A6B" w:rsidRDefault="00E30A6B" w:rsidP="00E30A6B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</w:t>
            </w: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14:paraId="713121AE" w14:textId="0187C0FE" w:rsidR="00E30A6B" w:rsidRPr="00E30A6B" w:rsidRDefault="00E30A6B" w:rsidP="00E30A6B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 xml:space="preserve">    x*=</w:t>
            </w:r>
            <w:r w:rsidRPr="00E30A6B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>3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(x=x*</w:t>
            </w: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3)</w:t>
            </w:r>
          </w:p>
        </w:tc>
        <w:tc>
          <w:tcPr>
            <w:tcW w:w="0" w:type="auto"/>
            <w:vAlign w:val="center"/>
            <w:hideMark/>
          </w:tcPr>
          <w:p w14:paraId="04E6107E" w14:textId="743BA3D0" w:rsidR="00E30A6B" w:rsidRPr="00E30A6B" w:rsidRDefault="00E30A6B" w:rsidP="00E30A6B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 xml:space="preserve">        </w:t>
            </w:r>
            <w:r w:rsidRPr="00E30A6B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>30</w:t>
            </w:r>
          </w:p>
        </w:tc>
      </w:tr>
      <w:tr w:rsidR="00E30A6B" w:rsidRPr="00E30A6B" w14:paraId="0DC782C1" w14:textId="77777777" w:rsidTr="00E30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21BFE" w14:textId="7F0BA3AB" w:rsidR="00E30A6B" w:rsidRPr="00E30A6B" w:rsidRDefault="00E30A6B" w:rsidP="00E30A6B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 xml:space="preserve">  </w:t>
            </w:r>
            <w:r w:rsidRPr="00E30A6B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2E28ADE0" w14:textId="674130FE" w:rsidR="00E30A6B" w:rsidRPr="00E30A6B" w:rsidRDefault="00E30A6B" w:rsidP="00E30A6B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</w:t>
            </w: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14:paraId="69A3329B" w14:textId="41E11F76" w:rsidR="00E30A6B" w:rsidRPr="00E30A6B" w:rsidRDefault="00E30A6B" w:rsidP="00E30A6B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 xml:space="preserve">    x/=</w:t>
            </w:r>
            <w:r w:rsidRPr="00E30A6B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>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(x=x/</w:t>
            </w: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14:paraId="34D9420B" w14:textId="62C9359A" w:rsidR="00E30A6B" w:rsidRPr="00E30A6B" w:rsidRDefault="00E30A6B" w:rsidP="00E30A6B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 xml:space="preserve">         </w:t>
            </w:r>
            <w:r w:rsidRPr="00E30A6B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>5</w:t>
            </w:r>
          </w:p>
        </w:tc>
      </w:tr>
      <w:tr w:rsidR="00E30A6B" w:rsidRPr="00E30A6B" w14:paraId="697E0223" w14:textId="77777777" w:rsidTr="00E30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FE906" w14:textId="782A9105" w:rsidR="00E30A6B" w:rsidRPr="00E30A6B" w:rsidRDefault="00E30A6B" w:rsidP="00E30A6B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 xml:space="preserve">  </w:t>
            </w:r>
            <w:r w:rsidRPr="00E30A6B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43CB6CE3" w14:textId="140A5652" w:rsidR="00E30A6B" w:rsidRPr="00E30A6B" w:rsidRDefault="00E30A6B" w:rsidP="00E30A6B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</w:t>
            </w: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Modulus and assign</w:t>
            </w:r>
          </w:p>
        </w:tc>
        <w:tc>
          <w:tcPr>
            <w:tcW w:w="0" w:type="auto"/>
            <w:vAlign w:val="center"/>
            <w:hideMark/>
          </w:tcPr>
          <w:p w14:paraId="6E1D14E8" w14:textId="717B29B6" w:rsidR="00E30A6B" w:rsidRPr="00E30A6B" w:rsidRDefault="00E30A6B" w:rsidP="00E30A6B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 xml:space="preserve">    x%=</w:t>
            </w:r>
            <w:r w:rsidRPr="00E30A6B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>3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(x=x</w:t>
            </w:r>
            <w:r w:rsidRPr="00E30A6B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% 3)</w:t>
            </w:r>
          </w:p>
        </w:tc>
        <w:tc>
          <w:tcPr>
            <w:tcW w:w="0" w:type="auto"/>
            <w:vAlign w:val="center"/>
            <w:hideMark/>
          </w:tcPr>
          <w:p w14:paraId="6CB7FD51" w14:textId="6B9472AD" w:rsidR="00E30A6B" w:rsidRPr="00E30A6B" w:rsidRDefault="00E30A6B" w:rsidP="00E30A6B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 xml:space="preserve">         </w:t>
            </w:r>
            <w:r w:rsidRPr="00E30A6B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>1</w:t>
            </w:r>
          </w:p>
        </w:tc>
      </w:tr>
    </w:tbl>
    <w:p w14:paraId="59AB6DC2" w14:textId="7C351985" w:rsidR="00E30A6B" w:rsidRDefault="00E30A6B" w:rsidP="00E30A6B">
      <w:pPr>
        <w:rPr>
          <w:rFonts w:ascii="Times New Roman" w:hAnsi="Times New Roman" w:cs="Times New Roman"/>
          <w:sz w:val="32"/>
          <w:szCs w:val="32"/>
        </w:rPr>
      </w:pPr>
    </w:p>
    <w:p w14:paraId="1C20F86F" w14:textId="77777777" w:rsidR="00893874" w:rsidRPr="00E30A6B" w:rsidRDefault="00893874" w:rsidP="00E30A6B">
      <w:pPr>
        <w:rPr>
          <w:rFonts w:ascii="Times New Roman" w:hAnsi="Times New Roman" w:cs="Times New Roman"/>
          <w:sz w:val="32"/>
          <w:szCs w:val="32"/>
        </w:rPr>
      </w:pPr>
    </w:p>
    <w:p w14:paraId="7E510B2D" w14:textId="77777777" w:rsidR="00856CB3" w:rsidRPr="007A454E" w:rsidRDefault="00893874">
      <w:pPr>
        <w:pStyle w:val="ListParagraph"/>
        <w:numPr>
          <w:ilvl w:val="0"/>
          <w:numId w:val="2"/>
        </w:numPr>
        <w:tabs>
          <w:tab w:val="left" w:pos="426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98465D">
        <w:rPr>
          <w:rFonts w:ascii="Arial" w:hAnsi="Arial" w:cs="Arial"/>
          <w:b/>
          <w:bCs/>
          <w:sz w:val="32"/>
          <w:szCs w:val="32"/>
        </w:rPr>
        <w:t>Comparision</w:t>
      </w:r>
      <w:proofErr w:type="spellEnd"/>
      <w:r w:rsidRPr="0098465D">
        <w:rPr>
          <w:rFonts w:ascii="Arial" w:hAnsi="Arial" w:cs="Arial"/>
          <w:b/>
          <w:bCs/>
          <w:sz w:val="32"/>
          <w:szCs w:val="32"/>
        </w:rPr>
        <w:t xml:space="preserve"> Operators:</w:t>
      </w:r>
      <w:r w:rsidRPr="007A454E">
        <w:rPr>
          <w:rFonts w:ascii="Times New Roman" w:hAnsi="Times New Roman" w:cs="Times New Roman"/>
          <w:sz w:val="32"/>
          <w:szCs w:val="32"/>
        </w:rPr>
        <w:t xml:space="preserve"> (&lt;,</w:t>
      </w:r>
      <w:proofErr w:type="gramStart"/>
      <w:r w:rsidRPr="007A454E">
        <w:rPr>
          <w:rFonts w:ascii="Times New Roman" w:hAnsi="Times New Roman" w:cs="Times New Roman"/>
          <w:sz w:val="32"/>
          <w:szCs w:val="32"/>
        </w:rPr>
        <w:t>&gt;,&lt;</w:t>
      </w:r>
      <w:proofErr w:type="gramEnd"/>
      <w:r w:rsidRPr="007A454E">
        <w:rPr>
          <w:rFonts w:ascii="Times New Roman" w:hAnsi="Times New Roman" w:cs="Times New Roman"/>
          <w:sz w:val="32"/>
          <w:szCs w:val="32"/>
        </w:rPr>
        <w:t>=,&gt;=,==,===,!=,!==</w:t>
      </w:r>
      <w:r w:rsidRPr="007A454E">
        <w:rPr>
          <w:rFonts w:ascii="Times New Roman" w:hAnsi="Times New Roman" w:cs="Times New Roman"/>
          <w:sz w:val="32"/>
          <w:szCs w:val="32"/>
        </w:rPr>
        <w:t>)</w:t>
      </w:r>
    </w:p>
    <w:p w14:paraId="4117002E" w14:textId="390044EB" w:rsidR="00856CB3" w:rsidRDefault="00893874" w:rsidP="007A454E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r w:rsidRPr="007A454E">
        <w:rPr>
          <w:rFonts w:ascii="Times New Roman" w:hAnsi="Times New Roman" w:cs="Times New Roman"/>
          <w:sz w:val="32"/>
          <w:szCs w:val="32"/>
        </w:rPr>
        <w:t xml:space="preserve">      </w:t>
      </w:r>
      <w:r w:rsidR="007A454E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 w:rsidR="007A454E" w:rsidRPr="007A454E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="007A454E" w:rsidRPr="007A454E">
        <w:rPr>
          <w:rFonts w:ascii="Times New Roman" w:hAnsi="Times New Roman" w:cs="Times New Roman"/>
          <w:sz w:val="32"/>
          <w:szCs w:val="32"/>
        </w:rPr>
        <w:t>10 &gt; 5); // true</w:t>
      </w:r>
    </w:p>
    <w:p w14:paraId="5A60BEC4" w14:textId="2A77ED73" w:rsidR="00E30A6B" w:rsidRDefault="00E30A6B" w:rsidP="00E30A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2825"/>
        <w:gridCol w:w="2543"/>
        <w:gridCol w:w="2627"/>
      </w:tblGrid>
      <w:tr w:rsidR="000A58DA" w:rsidRPr="000A58DA" w14:paraId="64085545" w14:textId="77777777" w:rsidTr="000A58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75BE23" w14:textId="77777777" w:rsidR="000A58DA" w:rsidRPr="000A58DA" w:rsidRDefault="000A58DA" w:rsidP="000A58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0A58D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10C449E" w14:textId="1308B4D8" w:rsidR="000A58DA" w:rsidRPr="000A58DA" w:rsidRDefault="000A58DA" w:rsidP="000A58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0A58D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 xml:space="preserve">          Description</w:t>
            </w:r>
          </w:p>
        </w:tc>
        <w:tc>
          <w:tcPr>
            <w:tcW w:w="0" w:type="auto"/>
            <w:vAlign w:val="center"/>
            <w:hideMark/>
          </w:tcPr>
          <w:p w14:paraId="0EB13DA3" w14:textId="3311D23D" w:rsidR="000A58DA" w:rsidRPr="000A58DA" w:rsidRDefault="000A58DA" w:rsidP="000A58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0A58D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 xml:space="preserve">               Example</w:t>
            </w:r>
          </w:p>
        </w:tc>
        <w:tc>
          <w:tcPr>
            <w:tcW w:w="0" w:type="auto"/>
            <w:vAlign w:val="center"/>
            <w:hideMark/>
          </w:tcPr>
          <w:p w14:paraId="409660B2" w14:textId="1E3428EC" w:rsidR="000A58DA" w:rsidRPr="000A58DA" w:rsidRDefault="000A58DA" w:rsidP="000A58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0A58D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 xml:space="preserve">                     Result</w:t>
            </w:r>
          </w:p>
        </w:tc>
      </w:tr>
      <w:tr w:rsidR="000A58DA" w:rsidRPr="000A58DA" w14:paraId="053787AA" w14:textId="77777777" w:rsidTr="000A5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C1248" w14:textId="0A56FF5B" w:rsidR="000A58DA" w:rsidRPr="000A58DA" w:rsidRDefault="000A58DA" w:rsidP="000A58DA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</w:t>
            </w:r>
            <w:r w:rsidR="0098465D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</w:t>
            </w:r>
            <w:r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==</w:t>
            </w:r>
          </w:p>
        </w:tc>
        <w:tc>
          <w:tcPr>
            <w:tcW w:w="0" w:type="auto"/>
            <w:vAlign w:val="center"/>
            <w:hideMark/>
          </w:tcPr>
          <w:p w14:paraId="00162250" w14:textId="728A3C27" w:rsidR="000A58DA" w:rsidRPr="000A58DA" w:rsidRDefault="000A58DA" w:rsidP="000A58DA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Equal to</w:t>
            </w:r>
          </w:p>
        </w:tc>
        <w:tc>
          <w:tcPr>
            <w:tcW w:w="0" w:type="auto"/>
            <w:vAlign w:val="center"/>
            <w:hideMark/>
          </w:tcPr>
          <w:p w14:paraId="6C2EF57B" w14:textId="3BCFDCF9" w:rsidR="000A58DA" w:rsidRPr="000A58DA" w:rsidRDefault="000A58DA" w:rsidP="000A58DA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</w:t>
            </w:r>
            <w:r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5 == "5"</w:t>
            </w:r>
          </w:p>
        </w:tc>
        <w:tc>
          <w:tcPr>
            <w:tcW w:w="0" w:type="auto"/>
            <w:vAlign w:val="center"/>
            <w:hideMark/>
          </w:tcPr>
          <w:p w14:paraId="608C6625" w14:textId="77FF3581" w:rsidR="000A58DA" w:rsidRPr="000A58DA" w:rsidRDefault="000A58DA" w:rsidP="000A58DA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T</w:t>
            </w:r>
            <w:r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rue</w:t>
            </w:r>
          </w:p>
        </w:tc>
      </w:tr>
      <w:tr w:rsidR="000A58DA" w:rsidRPr="000A58DA" w14:paraId="79F1A536" w14:textId="77777777" w:rsidTr="000A5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C3FA7" w14:textId="3E1EA271" w:rsidR="000A58DA" w:rsidRPr="000A58DA" w:rsidRDefault="000A58DA" w:rsidP="000A58DA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</w:t>
            </w:r>
            <w:r w:rsidR="0098465D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</w:t>
            </w:r>
            <w:r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===</w:t>
            </w:r>
          </w:p>
        </w:tc>
        <w:tc>
          <w:tcPr>
            <w:tcW w:w="0" w:type="auto"/>
            <w:vAlign w:val="center"/>
            <w:hideMark/>
          </w:tcPr>
          <w:p w14:paraId="7402BAAA" w14:textId="242F414B" w:rsidR="000A58DA" w:rsidRPr="000A58DA" w:rsidRDefault="0098465D" w:rsidP="000A58DA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</w:t>
            </w:r>
            <w:r w:rsidR="000A58DA"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Strictly equal</w:t>
            </w:r>
          </w:p>
        </w:tc>
        <w:tc>
          <w:tcPr>
            <w:tcW w:w="0" w:type="auto"/>
            <w:vAlign w:val="center"/>
            <w:hideMark/>
          </w:tcPr>
          <w:p w14:paraId="27BFF329" w14:textId="37CAF2A9" w:rsidR="000A58DA" w:rsidRPr="000A58DA" w:rsidRDefault="000A58DA" w:rsidP="000A58DA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</w:t>
            </w:r>
            <w:r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5 === "5"</w:t>
            </w:r>
          </w:p>
        </w:tc>
        <w:tc>
          <w:tcPr>
            <w:tcW w:w="0" w:type="auto"/>
            <w:vAlign w:val="center"/>
            <w:hideMark/>
          </w:tcPr>
          <w:p w14:paraId="09E038D9" w14:textId="1FD39F7F" w:rsidR="000A58DA" w:rsidRPr="000A58DA" w:rsidRDefault="000A58DA" w:rsidP="000A58DA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</w:t>
            </w:r>
            <w:r w:rsidR="0098465D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</w:t>
            </w:r>
            <w:r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False</w:t>
            </w:r>
          </w:p>
        </w:tc>
      </w:tr>
      <w:tr w:rsidR="000A58DA" w:rsidRPr="000A58DA" w14:paraId="3769CD3E" w14:textId="77777777" w:rsidTr="000A5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BF44A" w14:textId="7671E72C" w:rsidR="000A58DA" w:rsidRPr="000A58DA" w:rsidRDefault="0098465D" w:rsidP="000A58DA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</w:t>
            </w:r>
            <w:r w:rsidR="000A58DA"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50B79578" w14:textId="51AA07A5" w:rsidR="000A58DA" w:rsidRPr="000A58DA" w:rsidRDefault="0098465D" w:rsidP="000A58DA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</w:t>
            </w:r>
            <w:r w:rsidR="000A58DA"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Not equal</w:t>
            </w:r>
          </w:p>
        </w:tc>
        <w:tc>
          <w:tcPr>
            <w:tcW w:w="0" w:type="auto"/>
            <w:vAlign w:val="center"/>
            <w:hideMark/>
          </w:tcPr>
          <w:p w14:paraId="2DEE0D96" w14:textId="12FAA761" w:rsidR="000A58DA" w:rsidRPr="000A58DA" w:rsidRDefault="0098465D" w:rsidP="000A58DA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</w:t>
            </w:r>
            <w:r w:rsidR="000A58DA"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5 != "6"</w:t>
            </w:r>
          </w:p>
        </w:tc>
        <w:tc>
          <w:tcPr>
            <w:tcW w:w="0" w:type="auto"/>
            <w:vAlign w:val="center"/>
            <w:hideMark/>
          </w:tcPr>
          <w:p w14:paraId="208C0A09" w14:textId="661BC894" w:rsidR="000A58DA" w:rsidRPr="000A58DA" w:rsidRDefault="0098465D" w:rsidP="000A58DA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       </w:t>
            </w:r>
            <w:r w:rsidR="000A58DA"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True</w:t>
            </w:r>
          </w:p>
        </w:tc>
      </w:tr>
      <w:tr w:rsidR="000A58DA" w:rsidRPr="000A58DA" w14:paraId="25ED5EC1" w14:textId="77777777" w:rsidTr="000A5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3926C" w14:textId="1A7F2EAF" w:rsidR="000A58DA" w:rsidRPr="000A58DA" w:rsidRDefault="0098465D" w:rsidP="000A58DA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</w:t>
            </w:r>
            <w:r w:rsidR="000A58DA"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!==</w:t>
            </w:r>
          </w:p>
        </w:tc>
        <w:tc>
          <w:tcPr>
            <w:tcW w:w="0" w:type="auto"/>
            <w:vAlign w:val="center"/>
            <w:hideMark/>
          </w:tcPr>
          <w:p w14:paraId="4B451D57" w14:textId="1AA62257" w:rsidR="000A58DA" w:rsidRPr="000A58DA" w:rsidRDefault="0098465D" w:rsidP="000A58DA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</w:t>
            </w:r>
            <w:r w:rsidR="000A58DA"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Strictly not equal</w:t>
            </w:r>
          </w:p>
        </w:tc>
        <w:tc>
          <w:tcPr>
            <w:tcW w:w="0" w:type="auto"/>
            <w:vAlign w:val="center"/>
            <w:hideMark/>
          </w:tcPr>
          <w:p w14:paraId="35835FDC" w14:textId="2CE9AC68" w:rsidR="000A58DA" w:rsidRPr="000A58DA" w:rsidRDefault="0098465D" w:rsidP="000A58DA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</w:t>
            </w:r>
            <w:r w:rsidR="000A58DA"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5 !== "5"</w:t>
            </w:r>
          </w:p>
        </w:tc>
        <w:tc>
          <w:tcPr>
            <w:tcW w:w="0" w:type="auto"/>
            <w:vAlign w:val="center"/>
            <w:hideMark/>
          </w:tcPr>
          <w:p w14:paraId="0C0138D1" w14:textId="46DECE33" w:rsidR="000A58DA" w:rsidRPr="000A58DA" w:rsidRDefault="0098465D" w:rsidP="000A58DA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       </w:t>
            </w:r>
            <w:r w:rsidR="000A58DA"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True</w:t>
            </w:r>
          </w:p>
        </w:tc>
      </w:tr>
      <w:tr w:rsidR="000A58DA" w:rsidRPr="000A58DA" w14:paraId="04E5C5AE" w14:textId="77777777" w:rsidTr="000A5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8C7C4" w14:textId="12DB7292" w:rsidR="000A58DA" w:rsidRPr="000A58DA" w:rsidRDefault="0098465D" w:rsidP="000A58DA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</w:t>
            </w:r>
            <w:r w:rsidR="000A58DA"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EF45FC7" w14:textId="4D639D83" w:rsidR="000A58DA" w:rsidRPr="000A58DA" w:rsidRDefault="0098465D" w:rsidP="000A58DA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</w:t>
            </w:r>
            <w:r w:rsidR="000A58DA"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100B2A44" w14:textId="0312A7F7" w:rsidR="000A58DA" w:rsidRPr="000A58DA" w:rsidRDefault="0098465D" w:rsidP="000A58DA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 </w:t>
            </w:r>
            <w:r w:rsidR="000A58DA"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10 &gt; 5</w:t>
            </w:r>
          </w:p>
        </w:tc>
        <w:tc>
          <w:tcPr>
            <w:tcW w:w="0" w:type="auto"/>
            <w:vAlign w:val="center"/>
            <w:hideMark/>
          </w:tcPr>
          <w:p w14:paraId="1761256F" w14:textId="6E8A0183" w:rsidR="000A58DA" w:rsidRPr="000A58DA" w:rsidRDefault="0098465D" w:rsidP="000A58DA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       </w:t>
            </w:r>
            <w:r w:rsidR="000A58DA"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True</w:t>
            </w:r>
          </w:p>
        </w:tc>
      </w:tr>
      <w:tr w:rsidR="000A58DA" w:rsidRPr="000A58DA" w14:paraId="6EF874F9" w14:textId="77777777" w:rsidTr="000A5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D5A15" w14:textId="7D69A361" w:rsidR="000A58DA" w:rsidRPr="000A58DA" w:rsidRDefault="0098465D" w:rsidP="000A58DA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</w:t>
            </w:r>
            <w:r w:rsidR="000A58DA"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2FD5C879" w14:textId="799F5D95" w:rsidR="000A58DA" w:rsidRPr="000A58DA" w:rsidRDefault="0098465D" w:rsidP="000A58DA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</w:t>
            </w:r>
            <w:r w:rsidR="000A58DA"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377892B7" w14:textId="6EAAA545" w:rsidR="000A58DA" w:rsidRPr="000A58DA" w:rsidRDefault="0098465D" w:rsidP="000A58DA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  </w:t>
            </w:r>
            <w:r w:rsidR="000A58DA"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5 &lt; 10</w:t>
            </w:r>
          </w:p>
        </w:tc>
        <w:tc>
          <w:tcPr>
            <w:tcW w:w="0" w:type="auto"/>
            <w:vAlign w:val="center"/>
            <w:hideMark/>
          </w:tcPr>
          <w:p w14:paraId="27A13845" w14:textId="7E26ABFA" w:rsidR="000A58DA" w:rsidRPr="000A58DA" w:rsidRDefault="0098465D" w:rsidP="000A58DA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       </w:t>
            </w:r>
            <w:r w:rsidR="000A58DA"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True</w:t>
            </w:r>
          </w:p>
        </w:tc>
      </w:tr>
      <w:tr w:rsidR="000A58DA" w:rsidRPr="000A58DA" w14:paraId="596B8EBF" w14:textId="77777777" w:rsidTr="000A5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C605A" w14:textId="6CC60C21" w:rsidR="000A58DA" w:rsidRPr="000A58DA" w:rsidRDefault="0098465D" w:rsidP="000A58DA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</w:t>
            </w:r>
            <w:r w:rsidR="000A58DA"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&gt;=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</w:t>
            </w:r>
          </w:p>
        </w:tc>
        <w:tc>
          <w:tcPr>
            <w:tcW w:w="0" w:type="auto"/>
            <w:vAlign w:val="center"/>
            <w:hideMark/>
          </w:tcPr>
          <w:p w14:paraId="0BF94C1E" w14:textId="77777777" w:rsidR="000A58DA" w:rsidRPr="000A58DA" w:rsidRDefault="000A58DA" w:rsidP="000A58DA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Greater than or equal</w:t>
            </w:r>
          </w:p>
        </w:tc>
        <w:tc>
          <w:tcPr>
            <w:tcW w:w="0" w:type="auto"/>
            <w:vAlign w:val="center"/>
            <w:hideMark/>
          </w:tcPr>
          <w:p w14:paraId="75E9D231" w14:textId="5399C93A" w:rsidR="000A58DA" w:rsidRPr="000A58DA" w:rsidRDefault="0098465D" w:rsidP="000A58DA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</w:t>
            </w:r>
            <w:r w:rsidR="000A58DA"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10 &gt;= 10</w:t>
            </w:r>
          </w:p>
        </w:tc>
        <w:tc>
          <w:tcPr>
            <w:tcW w:w="0" w:type="auto"/>
            <w:vAlign w:val="center"/>
            <w:hideMark/>
          </w:tcPr>
          <w:p w14:paraId="2631A3F4" w14:textId="4807B06B" w:rsidR="000A58DA" w:rsidRPr="000A58DA" w:rsidRDefault="0098465D" w:rsidP="000A58DA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       </w:t>
            </w:r>
            <w:r w:rsidR="000A58DA"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True</w:t>
            </w:r>
          </w:p>
        </w:tc>
      </w:tr>
      <w:tr w:rsidR="000A58DA" w:rsidRPr="000A58DA" w14:paraId="79537143" w14:textId="77777777" w:rsidTr="000A58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01DB1" w14:textId="2C00AAFA" w:rsidR="000A58DA" w:rsidRPr="000A58DA" w:rsidRDefault="0098465D" w:rsidP="000A58DA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lastRenderedPageBreak/>
              <w:t xml:space="preserve">      </w:t>
            </w:r>
            <w:r w:rsidR="000A58DA"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328FBCC9" w14:textId="63BD5836" w:rsidR="000A58DA" w:rsidRPr="000A58DA" w:rsidRDefault="0098465D" w:rsidP="000A58DA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</w:t>
            </w:r>
            <w:r w:rsidR="000A58DA"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Less than or equal</w:t>
            </w:r>
          </w:p>
        </w:tc>
        <w:tc>
          <w:tcPr>
            <w:tcW w:w="0" w:type="auto"/>
            <w:vAlign w:val="center"/>
            <w:hideMark/>
          </w:tcPr>
          <w:p w14:paraId="4F4A284F" w14:textId="67AC0DC2" w:rsidR="000A58DA" w:rsidRPr="000A58DA" w:rsidRDefault="0098465D" w:rsidP="000A58DA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 </w:t>
            </w:r>
            <w:r w:rsidR="000A58DA"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5 &lt;= 10</w:t>
            </w:r>
          </w:p>
        </w:tc>
        <w:tc>
          <w:tcPr>
            <w:tcW w:w="0" w:type="auto"/>
            <w:vAlign w:val="center"/>
            <w:hideMark/>
          </w:tcPr>
          <w:p w14:paraId="6AF94EDD" w14:textId="128E2E67" w:rsidR="000A58DA" w:rsidRPr="000A58DA" w:rsidRDefault="0098465D" w:rsidP="000A58DA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       </w:t>
            </w:r>
            <w:r w:rsidR="000A58DA" w:rsidRPr="000A58DA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True</w:t>
            </w:r>
          </w:p>
        </w:tc>
      </w:tr>
    </w:tbl>
    <w:p w14:paraId="55DD28C5" w14:textId="77777777" w:rsidR="00E30A6B" w:rsidRPr="00E30A6B" w:rsidRDefault="00E30A6B" w:rsidP="00E30A6B">
      <w:pPr>
        <w:rPr>
          <w:rFonts w:ascii="Times New Roman" w:hAnsi="Times New Roman" w:cs="Times New Roman"/>
          <w:sz w:val="32"/>
          <w:szCs w:val="32"/>
        </w:rPr>
      </w:pPr>
    </w:p>
    <w:p w14:paraId="78CC2CE5" w14:textId="77777777" w:rsidR="00856CB3" w:rsidRPr="007A454E" w:rsidRDefault="00856CB3">
      <w:pPr>
        <w:tabs>
          <w:tab w:val="left" w:pos="4260"/>
        </w:tabs>
        <w:rPr>
          <w:rFonts w:ascii="Times New Roman" w:hAnsi="Times New Roman" w:cs="Times New Roman"/>
          <w:sz w:val="32"/>
          <w:szCs w:val="32"/>
        </w:rPr>
      </w:pPr>
    </w:p>
    <w:p w14:paraId="36B25960" w14:textId="0F8D2593" w:rsidR="00856CB3" w:rsidRDefault="00893874" w:rsidP="007A454E">
      <w:pPr>
        <w:pStyle w:val="ListParagraph"/>
        <w:numPr>
          <w:ilvl w:val="0"/>
          <w:numId w:val="2"/>
        </w:numPr>
        <w:tabs>
          <w:tab w:val="left" w:pos="4260"/>
        </w:tabs>
        <w:rPr>
          <w:rFonts w:ascii="Times New Roman" w:hAnsi="Times New Roman" w:cs="Times New Roman"/>
          <w:sz w:val="32"/>
          <w:szCs w:val="32"/>
        </w:rPr>
      </w:pPr>
      <w:r w:rsidRPr="00893874">
        <w:rPr>
          <w:rFonts w:ascii="Arial" w:hAnsi="Arial" w:cs="Arial"/>
          <w:b/>
          <w:bCs/>
          <w:sz w:val="32"/>
          <w:szCs w:val="32"/>
        </w:rPr>
        <w:t>Logical Operators:</w:t>
      </w:r>
      <w:r w:rsidRPr="007A454E">
        <w:rPr>
          <w:rFonts w:ascii="Times New Roman" w:hAnsi="Times New Roman" w:cs="Times New Roman"/>
          <w:sz w:val="32"/>
          <w:szCs w:val="32"/>
        </w:rPr>
        <w:t xml:space="preserve"> (&amp;</w:t>
      </w:r>
      <w:proofErr w:type="gramStart"/>
      <w:r w:rsidRPr="007A454E">
        <w:rPr>
          <w:rFonts w:ascii="Times New Roman" w:hAnsi="Times New Roman" w:cs="Times New Roman"/>
          <w:sz w:val="32"/>
          <w:szCs w:val="32"/>
        </w:rPr>
        <w:t>&amp;,|</w:t>
      </w:r>
      <w:proofErr w:type="gramEnd"/>
      <w:r w:rsidRPr="007A454E">
        <w:rPr>
          <w:rFonts w:ascii="Times New Roman" w:hAnsi="Times New Roman" w:cs="Times New Roman"/>
          <w:sz w:val="32"/>
          <w:szCs w:val="32"/>
        </w:rPr>
        <w:t>|,!)</w:t>
      </w:r>
    </w:p>
    <w:p w14:paraId="34E73C97" w14:textId="3F614E59" w:rsidR="007A454E" w:rsidRDefault="00E51E72" w:rsidP="00E51E72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proofErr w:type="gramStart"/>
      <w:r w:rsidRPr="007A454E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7A454E">
        <w:rPr>
          <w:rFonts w:ascii="Times New Roman" w:hAnsi="Times New Roman" w:cs="Times New Roman"/>
          <w:sz w:val="32"/>
          <w:szCs w:val="32"/>
        </w:rPr>
        <w:t>true &amp;&amp; false); // false</w:t>
      </w:r>
    </w:p>
    <w:p w14:paraId="1307764A" w14:textId="5F0116D7" w:rsidR="00E51E72" w:rsidRDefault="00E51E72" w:rsidP="0098465D">
      <w:pPr>
        <w:rPr>
          <w:rFonts w:ascii="Arial Black" w:hAnsi="Arial Black" w:cs="Times New Roman"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2691"/>
        <w:gridCol w:w="2620"/>
        <w:gridCol w:w="2627"/>
      </w:tblGrid>
      <w:tr w:rsidR="0098465D" w:rsidRPr="0098465D" w14:paraId="0E0475C9" w14:textId="77777777" w:rsidTr="009846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EBEDF9" w14:textId="77777777" w:rsidR="0098465D" w:rsidRPr="0098465D" w:rsidRDefault="0098465D" w:rsidP="0098465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984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6153B0D" w14:textId="61E9F1D7" w:rsidR="0098465D" w:rsidRPr="0098465D" w:rsidRDefault="0098465D" w:rsidP="0098465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 xml:space="preserve">             </w:t>
            </w:r>
            <w:r w:rsidRPr="00984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7875A82" w14:textId="732EDEE7" w:rsidR="0098465D" w:rsidRPr="0098465D" w:rsidRDefault="0098465D" w:rsidP="0098465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 xml:space="preserve">            </w:t>
            </w:r>
            <w:r w:rsidRPr="00984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EA7FF92" w14:textId="4DABF965" w:rsidR="0098465D" w:rsidRPr="0098465D" w:rsidRDefault="0098465D" w:rsidP="0098465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 xml:space="preserve">                     </w:t>
            </w:r>
            <w:r w:rsidRPr="0098465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Result</w:t>
            </w:r>
          </w:p>
        </w:tc>
      </w:tr>
      <w:tr w:rsidR="0098465D" w:rsidRPr="0098465D" w14:paraId="40F52833" w14:textId="77777777" w:rsidTr="00984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7494E" w14:textId="0B60F2EF" w:rsidR="0098465D" w:rsidRPr="0098465D" w:rsidRDefault="0098465D" w:rsidP="0098465D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</w:t>
            </w:r>
            <w:r w:rsidRPr="0098465D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6A341265" w14:textId="3E0A11D6" w:rsidR="0098465D" w:rsidRPr="0098465D" w:rsidRDefault="0098465D" w:rsidP="0098465D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</w:t>
            </w:r>
            <w:r w:rsidRPr="0098465D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14:paraId="6AB29D75" w14:textId="709187E9" w:rsidR="0098465D" w:rsidRPr="0098465D" w:rsidRDefault="0098465D" w:rsidP="0098465D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</w:t>
            </w:r>
            <w:r w:rsidRPr="0098465D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true &amp;&amp; false</w:t>
            </w:r>
          </w:p>
        </w:tc>
        <w:tc>
          <w:tcPr>
            <w:tcW w:w="0" w:type="auto"/>
            <w:vAlign w:val="center"/>
            <w:hideMark/>
          </w:tcPr>
          <w:p w14:paraId="614F7981" w14:textId="5FDD1FB3" w:rsidR="0098465D" w:rsidRPr="0098465D" w:rsidRDefault="0098465D" w:rsidP="0098465D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       </w:t>
            </w:r>
            <w:r w:rsidRPr="0098465D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false</w:t>
            </w:r>
          </w:p>
        </w:tc>
      </w:tr>
      <w:tr w:rsidR="0098465D" w:rsidRPr="0098465D" w14:paraId="76D5E107" w14:textId="77777777" w:rsidTr="00984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3FA4E" w14:textId="2F259959" w:rsidR="0098465D" w:rsidRPr="0098465D" w:rsidRDefault="0098465D" w:rsidP="0098465D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||</w:t>
            </w:r>
          </w:p>
        </w:tc>
        <w:tc>
          <w:tcPr>
            <w:tcW w:w="0" w:type="auto"/>
            <w:vAlign w:val="center"/>
            <w:hideMark/>
          </w:tcPr>
          <w:p w14:paraId="51764AA4" w14:textId="7BAAB4E0" w:rsidR="0098465D" w:rsidRPr="0098465D" w:rsidRDefault="0098465D" w:rsidP="0098465D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</w:t>
            </w:r>
            <w:r w:rsidRPr="0098465D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Logical OR</w:t>
            </w:r>
          </w:p>
        </w:tc>
        <w:tc>
          <w:tcPr>
            <w:tcW w:w="0" w:type="auto"/>
            <w:vAlign w:val="center"/>
            <w:hideMark/>
          </w:tcPr>
          <w:p w14:paraId="421A5A48" w14:textId="3C6AAC82" w:rsidR="0098465D" w:rsidRPr="0098465D" w:rsidRDefault="0098465D" w:rsidP="0098465D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    ||</w:t>
            </w:r>
          </w:p>
        </w:tc>
        <w:tc>
          <w:tcPr>
            <w:tcW w:w="0" w:type="auto"/>
            <w:vAlign w:val="center"/>
          </w:tcPr>
          <w:p w14:paraId="08065ACB" w14:textId="23CA19A0" w:rsidR="0098465D" w:rsidRPr="0098465D" w:rsidRDefault="0098465D" w:rsidP="0098465D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</w:p>
        </w:tc>
      </w:tr>
      <w:tr w:rsidR="0098465D" w:rsidRPr="0098465D" w14:paraId="4447F83C" w14:textId="77777777" w:rsidTr="00984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6CE18" w14:textId="1185D664" w:rsidR="0098465D" w:rsidRPr="0098465D" w:rsidRDefault="0098465D" w:rsidP="0098465D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</w:t>
            </w:r>
            <w:r w:rsidRPr="0098465D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19BD2EA3" w14:textId="7C6CF35C" w:rsidR="0098465D" w:rsidRPr="0098465D" w:rsidRDefault="0098465D" w:rsidP="0098465D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</w:t>
            </w:r>
            <w:r w:rsidRPr="0098465D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Logical NOT</w:t>
            </w:r>
          </w:p>
        </w:tc>
        <w:tc>
          <w:tcPr>
            <w:tcW w:w="0" w:type="auto"/>
            <w:vAlign w:val="center"/>
            <w:hideMark/>
          </w:tcPr>
          <w:p w14:paraId="09B2D45F" w14:textId="4993EEAB" w:rsidR="0098465D" w:rsidRPr="0098465D" w:rsidRDefault="0098465D" w:rsidP="0098465D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 </w:t>
            </w:r>
            <w:r w:rsidRPr="0098465D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!true</w:t>
            </w:r>
          </w:p>
        </w:tc>
        <w:tc>
          <w:tcPr>
            <w:tcW w:w="0" w:type="auto"/>
            <w:vAlign w:val="center"/>
            <w:hideMark/>
          </w:tcPr>
          <w:p w14:paraId="2C89F9FC" w14:textId="162C4C3B" w:rsidR="0098465D" w:rsidRPr="0098465D" w:rsidRDefault="0098465D" w:rsidP="0098465D">
            <w:pP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                      </w:t>
            </w:r>
            <w:r w:rsidRPr="0098465D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false</w:t>
            </w:r>
          </w:p>
        </w:tc>
      </w:tr>
    </w:tbl>
    <w:p w14:paraId="47D61A36" w14:textId="77777777" w:rsidR="0098465D" w:rsidRPr="0098465D" w:rsidRDefault="0098465D" w:rsidP="0098465D">
      <w:pPr>
        <w:rPr>
          <w:rFonts w:ascii="Arial Black" w:hAnsi="Arial Black" w:cs="Times New Roman"/>
          <w:sz w:val="32"/>
          <w:szCs w:val="32"/>
        </w:rPr>
      </w:pPr>
    </w:p>
    <w:p w14:paraId="4681BD4D" w14:textId="77777777" w:rsidR="00893874" w:rsidRDefault="00893874">
      <w:pPr>
        <w:tabs>
          <w:tab w:val="left" w:pos="4260"/>
        </w:tabs>
        <w:rPr>
          <w:rFonts w:ascii="Times New Roman" w:hAnsi="Times New Roman" w:cs="Times New Roman"/>
          <w:sz w:val="40"/>
          <w:szCs w:val="40"/>
        </w:rPr>
      </w:pPr>
    </w:p>
    <w:p w14:paraId="367FC2F6" w14:textId="77777777" w:rsidR="00893874" w:rsidRDefault="00893874">
      <w:pPr>
        <w:tabs>
          <w:tab w:val="left" w:pos="4260"/>
        </w:tabs>
        <w:rPr>
          <w:rFonts w:ascii="Times New Roman" w:hAnsi="Times New Roman" w:cs="Times New Roman"/>
          <w:sz w:val="40"/>
          <w:szCs w:val="40"/>
        </w:rPr>
      </w:pPr>
    </w:p>
    <w:p w14:paraId="375ED55C" w14:textId="77777777" w:rsidR="00893874" w:rsidRDefault="00893874">
      <w:pPr>
        <w:tabs>
          <w:tab w:val="left" w:pos="4260"/>
        </w:tabs>
        <w:rPr>
          <w:rFonts w:ascii="Times New Roman" w:hAnsi="Times New Roman" w:cs="Times New Roman"/>
          <w:sz w:val="40"/>
          <w:szCs w:val="40"/>
        </w:rPr>
      </w:pPr>
    </w:p>
    <w:p w14:paraId="4CCC711E" w14:textId="77777777" w:rsidR="00893874" w:rsidRDefault="00893874">
      <w:pPr>
        <w:tabs>
          <w:tab w:val="left" w:pos="4260"/>
        </w:tabs>
        <w:rPr>
          <w:rFonts w:ascii="Times New Roman" w:hAnsi="Times New Roman" w:cs="Times New Roman"/>
          <w:sz w:val="40"/>
          <w:szCs w:val="40"/>
        </w:rPr>
      </w:pPr>
    </w:p>
    <w:p w14:paraId="11467501" w14:textId="77777777" w:rsidR="00893874" w:rsidRDefault="00893874">
      <w:pPr>
        <w:tabs>
          <w:tab w:val="left" w:pos="4260"/>
        </w:tabs>
        <w:rPr>
          <w:rFonts w:ascii="Times New Roman" w:hAnsi="Times New Roman" w:cs="Times New Roman"/>
          <w:sz w:val="40"/>
          <w:szCs w:val="40"/>
        </w:rPr>
      </w:pPr>
    </w:p>
    <w:p w14:paraId="378432FC" w14:textId="77777777" w:rsidR="00893874" w:rsidRDefault="00893874">
      <w:pPr>
        <w:tabs>
          <w:tab w:val="left" w:pos="4260"/>
        </w:tabs>
        <w:rPr>
          <w:rFonts w:ascii="Times New Roman" w:hAnsi="Times New Roman" w:cs="Times New Roman"/>
          <w:sz w:val="40"/>
          <w:szCs w:val="40"/>
        </w:rPr>
      </w:pPr>
    </w:p>
    <w:p w14:paraId="7BB04796" w14:textId="77777777" w:rsidR="00893874" w:rsidRDefault="00893874">
      <w:pPr>
        <w:tabs>
          <w:tab w:val="left" w:pos="4260"/>
        </w:tabs>
        <w:rPr>
          <w:rFonts w:ascii="Times New Roman" w:hAnsi="Times New Roman" w:cs="Times New Roman"/>
          <w:sz w:val="40"/>
          <w:szCs w:val="40"/>
        </w:rPr>
      </w:pPr>
    </w:p>
    <w:p w14:paraId="7278B7C2" w14:textId="77777777" w:rsidR="00893874" w:rsidRDefault="00893874">
      <w:pPr>
        <w:tabs>
          <w:tab w:val="left" w:pos="4260"/>
        </w:tabs>
        <w:rPr>
          <w:rFonts w:ascii="Times New Roman" w:hAnsi="Times New Roman" w:cs="Times New Roman"/>
          <w:sz w:val="40"/>
          <w:szCs w:val="40"/>
        </w:rPr>
      </w:pPr>
    </w:p>
    <w:p w14:paraId="3F2F52DB" w14:textId="77777777" w:rsidR="00893874" w:rsidRDefault="00893874">
      <w:pPr>
        <w:tabs>
          <w:tab w:val="left" w:pos="4260"/>
        </w:tabs>
        <w:rPr>
          <w:rFonts w:ascii="Times New Roman" w:hAnsi="Times New Roman" w:cs="Times New Roman"/>
          <w:sz w:val="40"/>
          <w:szCs w:val="40"/>
        </w:rPr>
      </w:pPr>
    </w:p>
    <w:p w14:paraId="79BE5322" w14:textId="77777777" w:rsidR="00893874" w:rsidRDefault="00893874">
      <w:pPr>
        <w:tabs>
          <w:tab w:val="left" w:pos="4260"/>
        </w:tabs>
        <w:rPr>
          <w:rFonts w:ascii="Times New Roman" w:hAnsi="Times New Roman" w:cs="Times New Roman"/>
          <w:sz w:val="40"/>
          <w:szCs w:val="40"/>
        </w:rPr>
      </w:pPr>
    </w:p>
    <w:p w14:paraId="23B681E5" w14:textId="77777777" w:rsidR="00893874" w:rsidRDefault="00893874">
      <w:pPr>
        <w:tabs>
          <w:tab w:val="left" w:pos="4260"/>
        </w:tabs>
        <w:rPr>
          <w:rFonts w:ascii="Times New Roman" w:hAnsi="Times New Roman" w:cs="Times New Roman"/>
          <w:sz w:val="40"/>
          <w:szCs w:val="40"/>
        </w:rPr>
      </w:pPr>
    </w:p>
    <w:p w14:paraId="7DC83E5D" w14:textId="77777777" w:rsidR="00893874" w:rsidRDefault="00893874">
      <w:pPr>
        <w:tabs>
          <w:tab w:val="left" w:pos="4260"/>
        </w:tabs>
        <w:rPr>
          <w:rFonts w:ascii="Times New Roman" w:hAnsi="Times New Roman" w:cs="Times New Roman"/>
          <w:sz w:val="40"/>
          <w:szCs w:val="40"/>
        </w:rPr>
      </w:pPr>
    </w:p>
    <w:p w14:paraId="4F7105B1" w14:textId="77777777" w:rsidR="00893874" w:rsidRDefault="00893874">
      <w:pPr>
        <w:tabs>
          <w:tab w:val="left" w:pos="4260"/>
        </w:tabs>
        <w:rPr>
          <w:rFonts w:ascii="Times New Roman" w:hAnsi="Times New Roman" w:cs="Times New Roman"/>
          <w:sz w:val="40"/>
          <w:szCs w:val="40"/>
        </w:rPr>
      </w:pPr>
    </w:p>
    <w:p w14:paraId="5BE8A56E" w14:textId="77777777" w:rsidR="00893874" w:rsidRDefault="00893874">
      <w:pPr>
        <w:tabs>
          <w:tab w:val="left" w:pos="4260"/>
        </w:tabs>
        <w:rPr>
          <w:rFonts w:ascii="Times New Roman" w:hAnsi="Times New Roman" w:cs="Times New Roman"/>
          <w:sz w:val="40"/>
          <w:szCs w:val="40"/>
        </w:rPr>
      </w:pPr>
    </w:p>
    <w:p w14:paraId="58223EAB" w14:textId="77777777" w:rsidR="00893874" w:rsidRDefault="00893874">
      <w:pPr>
        <w:tabs>
          <w:tab w:val="left" w:pos="4260"/>
        </w:tabs>
        <w:rPr>
          <w:rFonts w:ascii="Times New Roman" w:hAnsi="Times New Roman" w:cs="Times New Roman"/>
          <w:sz w:val="40"/>
          <w:szCs w:val="40"/>
        </w:rPr>
      </w:pPr>
    </w:p>
    <w:p w14:paraId="69CA7D8C" w14:textId="77777777" w:rsidR="00893874" w:rsidRDefault="00893874">
      <w:pPr>
        <w:tabs>
          <w:tab w:val="left" w:pos="4260"/>
        </w:tabs>
        <w:rPr>
          <w:rFonts w:ascii="Times New Roman" w:hAnsi="Times New Roman" w:cs="Times New Roman"/>
          <w:sz w:val="40"/>
          <w:szCs w:val="40"/>
        </w:rPr>
      </w:pPr>
    </w:p>
    <w:p w14:paraId="2B7BF134" w14:textId="34CAF94B" w:rsidR="00856CB3" w:rsidRPr="00893874" w:rsidRDefault="00893874">
      <w:pPr>
        <w:tabs>
          <w:tab w:val="left" w:pos="4260"/>
        </w:tabs>
        <w:rPr>
          <w:rFonts w:ascii="Times New Roman" w:hAnsi="Times New Roman" w:cs="Times New Roman"/>
          <w:sz w:val="36"/>
          <w:szCs w:val="36"/>
        </w:rPr>
      </w:pPr>
      <w:r w:rsidRPr="00893874">
        <w:rPr>
          <w:rFonts w:ascii="Times New Roman" w:hAnsi="Times New Roman" w:cs="Times New Roman"/>
          <w:sz w:val="36"/>
          <w:szCs w:val="36"/>
        </w:rPr>
        <w:lastRenderedPageBreak/>
        <w:t>Q</w:t>
      </w:r>
      <w:r w:rsidRPr="00893874">
        <w:rPr>
          <w:rFonts w:ascii="Times New Roman" w:hAnsi="Times New Roman" w:cs="Times New Roman"/>
          <w:sz w:val="36"/>
          <w:szCs w:val="36"/>
        </w:rPr>
        <w:t>uestion 2: What is the difference between == and === in JavaScript?</w:t>
      </w:r>
    </w:p>
    <w:p w14:paraId="1B7A364F" w14:textId="77777777" w:rsidR="00856CB3" w:rsidRPr="00893874" w:rsidRDefault="00893874">
      <w:pPr>
        <w:tabs>
          <w:tab w:val="left" w:pos="4260"/>
        </w:tabs>
        <w:rPr>
          <w:rFonts w:ascii="Times New Roman" w:hAnsi="Times New Roman" w:cs="Times New Roman"/>
          <w:sz w:val="36"/>
          <w:szCs w:val="36"/>
        </w:rPr>
      </w:pPr>
      <w:r w:rsidRPr="00893874">
        <w:rPr>
          <w:rFonts w:ascii="Times New Roman" w:hAnsi="Times New Roman" w:cs="Times New Roman"/>
          <w:sz w:val="36"/>
          <w:szCs w:val="36"/>
        </w:rPr>
        <w:t>Answer 2: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893874">
        <w:rPr>
          <w:rFonts w:ascii="Times New Roman" w:hAnsi="Times New Roman" w:cs="Times New Roman"/>
          <w:sz w:val="36"/>
          <w:szCs w:val="36"/>
        </w:rPr>
        <w:t xml:space="preserve">In JavaScript == &amp; === are Comparison </w:t>
      </w:r>
      <w:proofErr w:type="gramStart"/>
      <w:r w:rsidRPr="00893874">
        <w:rPr>
          <w:rFonts w:ascii="Times New Roman" w:hAnsi="Times New Roman" w:cs="Times New Roman"/>
          <w:sz w:val="36"/>
          <w:szCs w:val="36"/>
        </w:rPr>
        <w:t>Operators(</w:t>
      </w:r>
      <w:proofErr w:type="gramEnd"/>
      <w:r w:rsidRPr="00893874">
        <w:rPr>
          <w:rFonts w:ascii="Times New Roman" w:hAnsi="Times New Roman" w:cs="Times New Roman"/>
          <w:sz w:val="36"/>
          <w:szCs w:val="36"/>
        </w:rPr>
        <w:t>Relational Operators)</w:t>
      </w:r>
    </w:p>
    <w:p w14:paraId="3E7D07FD" w14:textId="77777777" w:rsidR="00856CB3" w:rsidRPr="00893874" w:rsidRDefault="00893874">
      <w:pPr>
        <w:pStyle w:val="ListParagraph"/>
        <w:numPr>
          <w:ilvl w:val="0"/>
          <w:numId w:val="3"/>
        </w:numPr>
        <w:tabs>
          <w:tab w:val="left" w:pos="4260"/>
        </w:tabs>
        <w:rPr>
          <w:rFonts w:ascii="Times New Roman" w:hAnsi="Times New Roman" w:cs="Times New Roman"/>
          <w:sz w:val="36"/>
          <w:szCs w:val="36"/>
        </w:rPr>
      </w:pPr>
      <w:r w:rsidRPr="00893874">
        <w:rPr>
          <w:rFonts w:ascii="Times New Roman" w:hAnsi="Times New Roman" w:cs="Times New Roman"/>
          <w:sz w:val="36"/>
          <w:szCs w:val="36"/>
        </w:rPr>
        <w:t>==(Equality</w:t>
      </w:r>
      <w:proofErr w:type="gramStart"/>
      <w:r w:rsidRPr="00893874">
        <w:rPr>
          <w:rFonts w:ascii="Times New Roman" w:hAnsi="Times New Roman" w:cs="Times New Roman"/>
          <w:sz w:val="36"/>
          <w:szCs w:val="36"/>
        </w:rPr>
        <w:t>):-</w:t>
      </w:r>
      <w:proofErr w:type="gramEnd"/>
      <w:r w:rsidRPr="00893874">
        <w:rPr>
          <w:rFonts w:ascii="Times New Roman" w:hAnsi="Times New Roman" w:cs="Times New Roman"/>
          <w:sz w:val="36"/>
          <w:szCs w:val="36"/>
        </w:rPr>
        <w:t xml:space="preserve"> Check only Value</w:t>
      </w:r>
    </w:p>
    <w:p w14:paraId="39B5B033" w14:textId="77777777" w:rsidR="00856CB3" w:rsidRPr="00893874" w:rsidRDefault="00893874">
      <w:pPr>
        <w:pStyle w:val="ListParagraph"/>
        <w:numPr>
          <w:ilvl w:val="0"/>
          <w:numId w:val="3"/>
        </w:numPr>
        <w:tabs>
          <w:tab w:val="left" w:pos="4260"/>
        </w:tabs>
        <w:rPr>
          <w:rFonts w:ascii="Times New Roman" w:hAnsi="Times New Roman" w:cs="Times New Roman"/>
          <w:sz w:val="36"/>
          <w:szCs w:val="36"/>
        </w:rPr>
      </w:pPr>
      <w:r w:rsidRPr="00893874">
        <w:rPr>
          <w:rFonts w:ascii="Times New Roman" w:hAnsi="Times New Roman" w:cs="Times New Roman"/>
          <w:sz w:val="36"/>
          <w:szCs w:val="36"/>
        </w:rPr>
        <w:t>==</w:t>
      </w:r>
      <w:proofErr w:type="gramStart"/>
      <w:r w:rsidRPr="00893874">
        <w:rPr>
          <w:rFonts w:ascii="Times New Roman" w:hAnsi="Times New Roman" w:cs="Times New Roman"/>
          <w:sz w:val="36"/>
          <w:szCs w:val="36"/>
        </w:rPr>
        <w:t>=(</w:t>
      </w:r>
      <w:proofErr w:type="gramEnd"/>
      <w:r w:rsidRPr="00893874">
        <w:rPr>
          <w:rFonts w:ascii="Times New Roman" w:hAnsi="Times New Roman" w:cs="Times New Roman"/>
          <w:sz w:val="36"/>
          <w:szCs w:val="36"/>
        </w:rPr>
        <w:t>Strict Equality):-</w:t>
      </w:r>
      <w:r w:rsidRPr="00893874">
        <w:rPr>
          <w:rFonts w:ascii="Times New Roman" w:hAnsi="Times New Roman" w:cs="Times New Roman"/>
          <w:sz w:val="36"/>
          <w:szCs w:val="36"/>
        </w:rPr>
        <w:t xml:space="preserve"> Check Value and Data type </w:t>
      </w:r>
    </w:p>
    <w:p w14:paraId="682B3D81" w14:textId="77777777" w:rsidR="00856CB3" w:rsidRPr="00893874" w:rsidRDefault="00893874">
      <w:pPr>
        <w:pStyle w:val="ListParagraph"/>
        <w:numPr>
          <w:ilvl w:val="0"/>
          <w:numId w:val="3"/>
        </w:numPr>
        <w:tabs>
          <w:tab w:val="left" w:pos="4260"/>
        </w:tabs>
        <w:rPr>
          <w:rFonts w:ascii="Times New Roman" w:hAnsi="Times New Roman" w:cs="Times New Roman"/>
          <w:sz w:val="36"/>
          <w:szCs w:val="36"/>
        </w:rPr>
      </w:pPr>
      <w:r w:rsidRPr="00893874">
        <w:rPr>
          <w:rFonts w:ascii="Times New Roman" w:hAnsi="Times New Roman" w:cs="Times New Roman"/>
          <w:sz w:val="36"/>
          <w:szCs w:val="36"/>
        </w:rPr>
        <w:t xml:space="preserve">The == Operators Compares the value of two variables </w:t>
      </w:r>
      <w:r w:rsidRPr="00893874">
        <w:rPr>
          <w:rFonts w:ascii="Arial" w:hAnsi="Arial" w:cs="Arial"/>
          <w:sz w:val="36"/>
          <w:szCs w:val="36"/>
        </w:rPr>
        <w:t>after</w:t>
      </w:r>
      <w:r w:rsidRPr="00893874">
        <w:rPr>
          <w:rFonts w:ascii="Times New Roman" w:hAnsi="Times New Roman" w:cs="Times New Roman"/>
          <w:sz w:val="36"/>
          <w:szCs w:val="36"/>
        </w:rPr>
        <w:t xml:space="preserve"> performing type conversion.</w:t>
      </w:r>
    </w:p>
    <w:p w14:paraId="6D6588A1" w14:textId="77777777" w:rsidR="00856CB3" w:rsidRPr="00893874" w:rsidRDefault="00893874">
      <w:pPr>
        <w:pStyle w:val="ListParagraph"/>
        <w:numPr>
          <w:ilvl w:val="0"/>
          <w:numId w:val="3"/>
        </w:numPr>
        <w:tabs>
          <w:tab w:val="left" w:pos="4260"/>
        </w:tabs>
        <w:rPr>
          <w:rFonts w:ascii="Times New Roman" w:hAnsi="Times New Roman" w:cs="Times New Roman"/>
          <w:sz w:val="36"/>
          <w:szCs w:val="36"/>
        </w:rPr>
      </w:pPr>
      <w:r w:rsidRPr="00893874">
        <w:rPr>
          <w:rFonts w:ascii="Times New Roman" w:hAnsi="Times New Roman" w:cs="Times New Roman"/>
          <w:sz w:val="36"/>
          <w:szCs w:val="36"/>
        </w:rPr>
        <w:t xml:space="preserve">The === Operators Compares the value of two variables </w:t>
      </w:r>
      <w:r w:rsidRPr="00893874">
        <w:rPr>
          <w:rFonts w:ascii="Arial" w:hAnsi="Arial" w:cs="Arial"/>
          <w:sz w:val="36"/>
          <w:szCs w:val="36"/>
        </w:rPr>
        <w:t>Without</w:t>
      </w:r>
      <w:r w:rsidRPr="00893874">
        <w:rPr>
          <w:rFonts w:ascii="Times New Roman" w:hAnsi="Times New Roman" w:cs="Times New Roman"/>
          <w:sz w:val="36"/>
          <w:szCs w:val="36"/>
        </w:rPr>
        <w:t xml:space="preserve"> performing type conversion. </w:t>
      </w:r>
    </w:p>
    <w:sectPr w:rsidR="00856CB3" w:rsidRPr="00893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02D4C"/>
    <w:multiLevelType w:val="multilevel"/>
    <w:tmpl w:val="1E402D4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4449C"/>
    <w:multiLevelType w:val="multilevel"/>
    <w:tmpl w:val="58B444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54806"/>
    <w:multiLevelType w:val="multilevel"/>
    <w:tmpl w:val="629548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DD"/>
    <w:rsid w:val="00024812"/>
    <w:rsid w:val="000A58DA"/>
    <w:rsid w:val="001E53DD"/>
    <w:rsid w:val="003351BF"/>
    <w:rsid w:val="0037793B"/>
    <w:rsid w:val="00645252"/>
    <w:rsid w:val="006D3D74"/>
    <w:rsid w:val="007A454E"/>
    <w:rsid w:val="0083569A"/>
    <w:rsid w:val="00856CB3"/>
    <w:rsid w:val="00893874"/>
    <w:rsid w:val="0098465D"/>
    <w:rsid w:val="00A9204E"/>
    <w:rsid w:val="00E30A6B"/>
    <w:rsid w:val="00E51E72"/>
    <w:rsid w:val="00E56ECA"/>
    <w:rsid w:val="07B5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BD19"/>
  <w15:docId w15:val="{E241D290-32E9-4A73-8C06-BCB6B08D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Pr>
      <w:color w:val="1F4E79" w:themeColor="accent1" w:themeShade="80"/>
      <w:u w:val="single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20"/>
      <w:ind w:left="1757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1F4E79" w:themeColor="accent1" w:themeShade="8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1F4E79" w:themeColor="accent1" w:themeShade="80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595959" w:themeColor="text1" w:themeTint="A6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1F4E79" w:themeColor="accent1" w:themeShade="80"/>
      <w:spacing w:val="5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Pr>
      <w:color w:val="3B3838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0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95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2024-11-29T12:31:00Z</dcterms:created>
  <dcterms:modified xsi:type="dcterms:W3CDTF">2024-12-05T07:14:00Z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KSOProductBuildVer">
    <vt:lpwstr>1033-12.2.0.18911</vt:lpwstr>
  </property>
  <property fmtid="{D5CDD505-2E9C-101B-9397-08002B2CF9AE}" pid="9" name="ICV">
    <vt:lpwstr>D224AB0A9DDE4D34AD33CBC3ED63091A_12</vt:lpwstr>
  </property>
</Properties>
</file>