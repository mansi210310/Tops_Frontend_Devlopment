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35E7B" w14:textId="56511D34" w:rsidR="00E44F72" w:rsidRDefault="00600B47" w:rsidP="00600B47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Variables and Data Types</w:t>
      </w:r>
    </w:p>
    <w:p w14:paraId="406C4F38" w14:textId="77777777" w:rsidR="00E44F72" w:rsidRDefault="00E44F72">
      <w:pPr>
        <w:rPr>
          <w:rFonts w:ascii="Algerian" w:hAnsi="Algerian"/>
          <w:sz w:val="56"/>
          <w:szCs w:val="56"/>
        </w:rPr>
      </w:pPr>
    </w:p>
    <w:p w14:paraId="65410451" w14:textId="545BF084" w:rsidR="00E44F72" w:rsidRPr="00AF283A" w:rsidRDefault="00600B47">
      <w:pPr>
        <w:rPr>
          <w:rFonts w:ascii="Times New Roman" w:hAnsi="Times New Roman" w:cs="Times New Roman"/>
          <w:sz w:val="36"/>
          <w:szCs w:val="36"/>
        </w:rPr>
      </w:pPr>
      <w:r w:rsidRPr="00AF283A">
        <w:rPr>
          <w:rFonts w:ascii="Times New Roman" w:hAnsi="Times New Roman" w:cs="Times New Roman"/>
          <w:sz w:val="36"/>
          <w:szCs w:val="36"/>
        </w:rPr>
        <w:t xml:space="preserve">Question 1: What are variables in JavaScript? How do you declare a variable using </w:t>
      </w:r>
      <w:proofErr w:type="spellStart"/>
      <w:r w:rsidRPr="00AF283A">
        <w:rPr>
          <w:rFonts w:ascii="Times New Roman" w:hAnsi="Times New Roman" w:cs="Times New Roman"/>
          <w:sz w:val="36"/>
          <w:szCs w:val="36"/>
        </w:rPr>
        <w:t>var</w:t>
      </w:r>
      <w:proofErr w:type="spellEnd"/>
      <w:r w:rsidRPr="00AF283A">
        <w:rPr>
          <w:rFonts w:ascii="Times New Roman" w:hAnsi="Times New Roman" w:cs="Times New Roman"/>
          <w:sz w:val="36"/>
          <w:szCs w:val="36"/>
        </w:rPr>
        <w:t>, let,</w:t>
      </w:r>
      <w:r w:rsidR="00AF435E" w:rsidRPr="00AF283A">
        <w:rPr>
          <w:rFonts w:ascii="Times New Roman" w:hAnsi="Times New Roman" w:cs="Times New Roman"/>
          <w:sz w:val="36"/>
          <w:szCs w:val="36"/>
        </w:rPr>
        <w:t xml:space="preserve"> </w:t>
      </w:r>
      <w:r w:rsidRPr="00AF283A">
        <w:rPr>
          <w:rFonts w:ascii="Times New Roman" w:hAnsi="Times New Roman" w:cs="Times New Roman"/>
          <w:sz w:val="36"/>
          <w:szCs w:val="36"/>
        </w:rPr>
        <w:t xml:space="preserve">and </w:t>
      </w:r>
      <w:proofErr w:type="spellStart"/>
      <w:r w:rsidRPr="00AF283A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AF283A">
        <w:rPr>
          <w:rFonts w:ascii="Times New Roman" w:hAnsi="Times New Roman" w:cs="Times New Roman"/>
          <w:sz w:val="36"/>
          <w:szCs w:val="36"/>
        </w:rPr>
        <w:t>?</w:t>
      </w:r>
    </w:p>
    <w:p w14:paraId="37E7A3E0" w14:textId="77777777" w:rsidR="00AF435E" w:rsidRPr="00AF283A" w:rsidRDefault="00600B47">
      <w:pPr>
        <w:rPr>
          <w:rFonts w:ascii="Times New Roman" w:hAnsi="Times New Roman" w:cs="Times New Roman"/>
          <w:sz w:val="40"/>
          <w:szCs w:val="40"/>
        </w:rPr>
      </w:pPr>
      <w:r w:rsidRPr="00AF283A">
        <w:rPr>
          <w:rFonts w:ascii="Times New Roman" w:hAnsi="Times New Roman" w:cs="Times New Roman"/>
          <w:sz w:val="36"/>
          <w:szCs w:val="36"/>
        </w:rPr>
        <w:t>Answer 1:</w:t>
      </w:r>
      <w:r w:rsidRPr="00AF283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281F11F" w14:textId="095DA3B5" w:rsidR="00AF435E" w:rsidRPr="00AF283A" w:rsidRDefault="00AF435E" w:rsidP="00AF4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A variable is a named container that store values, such as numbers, </w:t>
      </w:r>
      <w:proofErr w:type="spellStart"/>
      <w:proofErr w:type="gramStart"/>
      <w:r w:rsidRPr="00AF283A">
        <w:rPr>
          <w:rFonts w:ascii="Times New Roman" w:hAnsi="Times New Roman" w:cs="Times New Roman"/>
          <w:sz w:val="32"/>
          <w:szCs w:val="32"/>
        </w:rPr>
        <w:t>strings,or</w:t>
      </w:r>
      <w:proofErr w:type="spellEnd"/>
      <w:proofErr w:type="gramEnd"/>
      <w:r w:rsidRPr="00AF283A">
        <w:rPr>
          <w:rFonts w:ascii="Times New Roman" w:hAnsi="Times New Roman" w:cs="Times New Roman"/>
          <w:sz w:val="32"/>
          <w:szCs w:val="32"/>
        </w:rPr>
        <w:t xml:space="preserve"> object. Variables can be used to store information that may be referenced multiple times in a program.</w:t>
      </w:r>
    </w:p>
    <w:p w14:paraId="7A67EEDA" w14:textId="77777777" w:rsidR="00AF435E" w:rsidRPr="00AF283A" w:rsidRDefault="00AF435E" w:rsidP="00AF4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Variables are named values and can store any type of JavaScript value.</w:t>
      </w:r>
    </w:p>
    <w:p w14:paraId="685E080E" w14:textId="77777777" w:rsidR="00AF435E" w:rsidRPr="00AF283A" w:rsidRDefault="00AF435E" w:rsidP="00AF435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275AFB" w14:textId="57E0002A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b/>
          <w:bCs/>
          <w:sz w:val="32"/>
          <w:szCs w:val="32"/>
        </w:rPr>
        <w:t>In JavaScript, you can declare variables using th</w:t>
      </w:r>
      <w:r w:rsidR="00AF435E"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e keywords </w:t>
      </w:r>
      <w:proofErr w:type="spellStart"/>
      <w:r w:rsidR="00AF435E" w:rsidRPr="00AF283A">
        <w:rPr>
          <w:rFonts w:ascii="Times New Roman" w:hAnsi="Times New Roman" w:cs="Times New Roman"/>
          <w:b/>
          <w:bCs/>
          <w:sz w:val="32"/>
          <w:szCs w:val="32"/>
        </w:rPr>
        <w:t>var</w:t>
      </w:r>
      <w:proofErr w:type="spellEnd"/>
      <w:r w:rsidR="00AF435E"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, let, and </w:t>
      </w:r>
      <w:proofErr w:type="spellStart"/>
      <w:r w:rsidR="00AF435E" w:rsidRPr="00AF283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="00AF435E" w:rsidRPr="00AF283A">
        <w:rPr>
          <w:rFonts w:ascii="Times New Roman" w:hAnsi="Times New Roman" w:cs="Times New Roman"/>
          <w:sz w:val="32"/>
          <w:szCs w:val="32"/>
        </w:rPr>
        <w:t>:</w:t>
      </w:r>
    </w:p>
    <w:p w14:paraId="6BF9001C" w14:textId="77777777" w:rsidR="00E44F72" w:rsidRPr="00AF283A" w:rsidRDefault="0060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Var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F283A">
        <w:rPr>
          <w:rFonts w:ascii="Times New Roman" w:hAnsi="Times New Roman" w:cs="Times New Roman"/>
          <w:sz w:val="32"/>
          <w:szCs w:val="32"/>
        </w:rPr>
        <w:t xml:space="preserve"> Can declare both local and global variables, depending on the execution context.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declarations can be reassigned. </w:t>
      </w:r>
    </w:p>
    <w:p w14:paraId="6CEB79E3" w14:textId="77777777" w:rsidR="00E44F72" w:rsidRPr="00AF283A" w:rsidRDefault="0060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b/>
          <w:bCs/>
          <w:sz w:val="32"/>
          <w:szCs w:val="32"/>
        </w:rPr>
        <w:t>Let:</w:t>
      </w:r>
      <w:r w:rsidRPr="00AF283A">
        <w:rPr>
          <w:rFonts w:ascii="Times New Roman" w:hAnsi="Times New Roman" w:cs="Times New Roman"/>
          <w:sz w:val="32"/>
          <w:szCs w:val="32"/>
        </w:rPr>
        <w:t xml:space="preserve"> Declares a block-scope local variable. Let declarations can be reassigned. </w:t>
      </w:r>
    </w:p>
    <w:p w14:paraId="3065A987" w14:textId="16CA48C1" w:rsidR="00E44F72" w:rsidRPr="00AF283A" w:rsidRDefault="0060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F283A">
        <w:rPr>
          <w:rFonts w:ascii="Times New Roman" w:hAnsi="Times New Roman" w:cs="Times New Roman"/>
          <w:sz w:val="32"/>
          <w:szCs w:val="32"/>
        </w:rPr>
        <w:t xml:space="preserve"> Declares a block-scope constant that cannot be reassigned after initialization.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declarations must be initialized at the moment of declaration.</w:t>
      </w:r>
    </w:p>
    <w:p w14:paraId="6955C1F8" w14:textId="77777777" w:rsidR="00AF435E" w:rsidRPr="00AF283A" w:rsidRDefault="00AF435E" w:rsidP="00AF435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CF2C7" w14:textId="266549BB" w:rsidR="00E44F72" w:rsidRPr="00AF283A" w:rsidRDefault="00AF435E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Sort </w:t>
      </w:r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Explanations</w:t>
      </w:r>
      <w:r w:rsidRPr="00AF283A">
        <w:rPr>
          <w:rFonts w:ascii="Times New Roman" w:hAnsi="Times New Roman" w:cs="Times New Roman"/>
          <w:sz w:val="32"/>
          <w:szCs w:val="32"/>
        </w:rPr>
        <w:t xml:space="preserve"> </w:t>
      </w:r>
      <w:r w:rsidR="00600B47" w:rsidRPr="00AF283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600B47" w:rsidRPr="00AF283A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0B48CF8D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Var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AF28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Redeclare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and Reassign </w:t>
      </w:r>
      <w:r w:rsidRPr="00AF283A">
        <w:rPr>
          <w:rFonts w:ascii="Times New Roman" w:hAnsi="Times New Roman" w:cs="Times New Roman"/>
          <w:sz w:val="32"/>
          <w:szCs w:val="32"/>
          <w:lang w:val="en-IN"/>
        </w:rPr>
        <w:t xml:space="preserve">both </w:t>
      </w:r>
      <w:proofErr w:type="spellStart"/>
      <w:r w:rsidRPr="00AF283A">
        <w:rPr>
          <w:rFonts w:ascii="Times New Roman" w:hAnsi="Times New Roman" w:cs="Times New Roman"/>
          <w:sz w:val="32"/>
          <w:szCs w:val="32"/>
          <w:lang w:val="en-IN"/>
        </w:rPr>
        <w:t>Possibles</w:t>
      </w:r>
      <w:proofErr w:type="spellEnd"/>
    </w:p>
    <w:p w14:paraId="0287C88C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Let :</w:t>
      </w:r>
      <w:proofErr w:type="gramEnd"/>
      <w:r w:rsidRPr="00AF283A">
        <w:rPr>
          <w:rFonts w:ascii="Times New Roman" w:hAnsi="Times New Roman" w:cs="Times New Roman"/>
          <w:sz w:val="32"/>
          <w:szCs w:val="32"/>
        </w:rPr>
        <w:t xml:space="preserve"> Can’t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Redeclare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but Reassign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Possibles</w:t>
      </w:r>
      <w:proofErr w:type="spellEnd"/>
    </w:p>
    <w:p w14:paraId="100709BB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AF283A">
        <w:rPr>
          <w:rFonts w:ascii="Times New Roman" w:hAnsi="Times New Roman" w:cs="Times New Roman"/>
          <w:sz w:val="32"/>
          <w:szCs w:val="32"/>
        </w:rPr>
        <w:t xml:space="preserve"> We Can’t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Redeclare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and Reassign</w:t>
      </w:r>
    </w:p>
    <w:p w14:paraId="7D339D7B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</w:rPr>
      </w:pPr>
    </w:p>
    <w:p w14:paraId="3E2339AD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</w:rPr>
      </w:pPr>
    </w:p>
    <w:p w14:paraId="462EC7E0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</w:rPr>
      </w:pPr>
    </w:p>
    <w:p w14:paraId="3B09824B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</w:rPr>
      </w:pPr>
    </w:p>
    <w:p w14:paraId="239CF961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</w:rPr>
      </w:pPr>
    </w:p>
    <w:p w14:paraId="4C6E4163" w14:textId="77777777" w:rsidR="00E44F72" w:rsidRPr="00AF283A" w:rsidRDefault="00E44F7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790F86" w14:textId="77777777" w:rsidR="00E44F72" w:rsidRPr="00AF283A" w:rsidRDefault="00600B47">
      <w:pPr>
        <w:rPr>
          <w:rFonts w:ascii="Times New Roman" w:hAnsi="Times New Roman" w:cs="Times New Roman"/>
          <w:sz w:val="36"/>
          <w:szCs w:val="36"/>
        </w:rPr>
      </w:pPr>
      <w:r w:rsidRPr="00AF283A">
        <w:rPr>
          <w:rFonts w:ascii="Times New Roman" w:hAnsi="Times New Roman" w:cs="Times New Roman"/>
          <w:sz w:val="36"/>
          <w:szCs w:val="36"/>
        </w:rPr>
        <w:lastRenderedPageBreak/>
        <w:t>Question 2: Explain the different data types in JavaScript. Provide examples for each.</w:t>
      </w:r>
    </w:p>
    <w:p w14:paraId="24AA08B4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6"/>
          <w:szCs w:val="36"/>
        </w:rPr>
        <w:t>Answer 2:</w:t>
      </w:r>
      <w:r w:rsidRPr="00AF283A">
        <w:rPr>
          <w:rFonts w:ascii="Times New Roman" w:hAnsi="Times New Roman" w:cs="Times New Roman"/>
          <w:sz w:val="40"/>
          <w:szCs w:val="40"/>
        </w:rPr>
        <w:t xml:space="preserve"> </w:t>
      </w:r>
      <w:r w:rsidRPr="00AF283A">
        <w:rPr>
          <w:rFonts w:ascii="Times New Roman" w:hAnsi="Times New Roman" w:cs="Times New Roman"/>
          <w:sz w:val="32"/>
          <w:szCs w:val="32"/>
        </w:rPr>
        <w:t xml:space="preserve">The Following </w:t>
      </w:r>
      <w:r w:rsidRPr="00AF283A">
        <w:rPr>
          <w:rFonts w:ascii="Times New Roman" w:hAnsi="Times New Roman" w:cs="Times New Roman"/>
          <w:b/>
          <w:bCs/>
          <w:sz w:val="32"/>
          <w:szCs w:val="32"/>
        </w:rPr>
        <w:t>2 Data types</w:t>
      </w:r>
      <w:r w:rsidRPr="00AF283A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AF283A">
        <w:rPr>
          <w:rFonts w:ascii="Times New Roman" w:hAnsi="Times New Roman" w:cs="Times New Roman"/>
          <w:sz w:val="32"/>
          <w:szCs w:val="32"/>
        </w:rPr>
        <w:t>JavaScript:-</w:t>
      </w:r>
      <w:proofErr w:type="gramEnd"/>
    </w:p>
    <w:p w14:paraId="04AF53E2" w14:textId="77777777" w:rsidR="00E44F72" w:rsidRPr="00AF283A" w:rsidRDefault="00E44F72">
      <w:pPr>
        <w:rPr>
          <w:rFonts w:ascii="Times New Roman" w:hAnsi="Times New Roman" w:cs="Times New Roman"/>
          <w:sz w:val="32"/>
          <w:szCs w:val="32"/>
        </w:rPr>
      </w:pPr>
    </w:p>
    <w:p w14:paraId="44FC7DAD" w14:textId="77777777" w:rsidR="00E44F72" w:rsidRPr="00AF283A" w:rsidRDefault="0060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Primitive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DataTypes</w:t>
      </w:r>
      <w:proofErr w:type="spellEnd"/>
    </w:p>
    <w:p w14:paraId="04E9FDA8" w14:textId="77777777" w:rsidR="00E44F72" w:rsidRPr="00AF283A" w:rsidRDefault="0060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Non-Primitive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DataTypes</w:t>
      </w:r>
      <w:proofErr w:type="spellEnd"/>
    </w:p>
    <w:p w14:paraId="70436047" w14:textId="77777777" w:rsidR="00E44F72" w:rsidRPr="00AF283A" w:rsidRDefault="00E44F72">
      <w:pPr>
        <w:rPr>
          <w:rFonts w:ascii="Times New Roman" w:hAnsi="Times New Roman" w:cs="Times New Roman"/>
          <w:sz w:val="32"/>
          <w:szCs w:val="32"/>
        </w:rPr>
      </w:pPr>
    </w:p>
    <w:p w14:paraId="05BB93C7" w14:textId="77777777" w:rsidR="00E44F72" w:rsidRPr="00AF283A" w:rsidRDefault="00600B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1.Primitive </w:t>
      </w:r>
      <w:proofErr w:type="spellStart"/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3ED1DF39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1) Number</w:t>
      </w:r>
    </w:p>
    <w:p w14:paraId="446D4DB7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2) String</w:t>
      </w:r>
    </w:p>
    <w:p w14:paraId="0845752C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3) Boolean</w:t>
      </w:r>
    </w:p>
    <w:p w14:paraId="0F43895E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4) Null</w:t>
      </w:r>
    </w:p>
    <w:p w14:paraId="12E2D740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5) Undefined</w:t>
      </w:r>
    </w:p>
    <w:p w14:paraId="4D741E7B" w14:textId="06CFD153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AF435E" w:rsidRPr="00AF283A">
        <w:rPr>
          <w:rFonts w:ascii="Times New Roman" w:hAnsi="Times New Roman" w:cs="Times New Roman"/>
          <w:sz w:val="32"/>
          <w:szCs w:val="32"/>
        </w:rPr>
        <w:t xml:space="preserve">                          6) Sym</w:t>
      </w:r>
      <w:r w:rsidRPr="00AF283A">
        <w:rPr>
          <w:rFonts w:ascii="Times New Roman" w:hAnsi="Times New Roman" w:cs="Times New Roman"/>
          <w:sz w:val="32"/>
          <w:szCs w:val="32"/>
        </w:rPr>
        <w:t>bols</w:t>
      </w:r>
    </w:p>
    <w:p w14:paraId="5D5E2A9B" w14:textId="77777777" w:rsidR="00E44F72" w:rsidRPr="00AF283A" w:rsidRDefault="00600B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2.Non-Primitive </w:t>
      </w:r>
      <w:proofErr w:type="spellStart"/>
      <w:proofErr w:type="gram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AF28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008472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          1) Array</w:t>
      </w:r>
    </w:p>
    <w:p w14:paraId="7FE30F2C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          2) Object</w:t>
      </w:r>
    </w:p>
    <w:p w14:paraId="43084712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                               3) Function</w:t>
      </w:r>
    </w:p>
    <w:p w14:paraId="43455456" w14:textId="77777777" w:rsidR="00E44F72" w:rsidRPr="00AF283A" w:rsidRDefault="00600B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283A"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313EC4AE" w14:textId="77777777" w:rsidR="00AF435E" w:rsidRPr="00AF283A" w:rsidRDefault="00600B47" w:rsidP="00AF435E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1.Primitive </w:t>
      </w:r>
      <w:proofErr w:type="spellStart"/>
      <w:proofErr w:type="gramStart"/>
      <w:r w:rsidRPr="00AF283A">
        <w:rPr>
          <w:rFonts w:ascii="Times New Roman" w:hAnsi="Times New Roman" w:cs="Times New Roman"/>
          <w:sz w:val="32"/>
          <w:szCs w:val="32"/>
        </w:rPr>
        <w:t>DataTypes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0C0598C6" w14:textId="3253F4E0" w:rsidR="00E44F72" w:rsidRPr="00AF283A" w:rsidRDefault="008C53F5" w:rsidP="00AF435E">
      <w:p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1</w:t>
      </w:r>
      <w:r w:rsidRPr="00AF283A">
        <w:rPr>
          <w:rFonts w:ascii="Times New Roman" w:hAnsi="Times New Roman" w:cs="Times New Roman"/>
          <w:sz w:val="32"/>
          <w:szCs w:val="32"/>
        </w:rPr>
        <w:t>)</w:t>
      </w:r>
      <w:r w:rsidR="00600B47" w:rsidRPr="00AF283A">
        <w:rPr>
          <w:rFonts w:ascii="Times New Roman" w:hAnsi="Times New Roman" w:cs="Times New Roman"/>
          <w:sz w:val="32"/>
          <w:szCs w:val="32"/>
        </w:rPr>
        <w:t>Number:</w:t>
      </w:r>
    </w:p>
    <w:p w14:paraId="0C051730" w14:textId="233C2B94" w:rsidR="008C53F5" w:rsidRPr="00AF283A" w:rsidRDefault="008C53F5" w:rsidP="008C53F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numeric values (both integers and floating-point numbers).</w:t>
      </w:r>
    </w:p>
    <w:p w14:paraId="59E60F10" w14:textId="38E4D10E" w:rsidR="008C53F5" w:rsidRPr="00AF283A" w:rsidRDefault="008C53F5" w:rsidP="008C53F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4F97B3AA" w14:textId="25DD80A7" w:rsidR="008C53F5" w:rsidRPr="00AF283A" w:rsidRDefault="00600B47" w:rsidP="008C53F5">
      <w:pPr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8C53F5" w:rsidRPr="00AF283A">
        <w:rPr>
          <w:rFonts w:ascii="Times New Roman" w:hAnsi="Times New Roman" w:cs="Times New Roman"/>
          <w:sz w:val="32"/>
          <w:szCs w:val="32"/>
        </w:rPr>
        <w:tab/>
      </w:r>
      <w:r w:rsidR="008C53F5" w:rsidRPr="00AF283A">
        <w:rPr>
          <w:rFonts w:ascii="Times New Roman" w:hAnsi="Times New Roman" w:cs="Times New Roman"/>
          <w:sz w:val="32"/>
          <w:szCs w:val="32"/>
        </w:rPr>
        <w:tab/>
      </w:r>
      <w:r w:rsidRPr="00AF283A">
        <w:rPr>
          <w:rFonts w:ascii="Times New Roman" w:hAnsi="Times New Roman" w:cs="Times New Roman"/>
          <w:sz w:val="32"/>
          <w:szCs w:val="32"/>
        </w:rPr>
        <w:t xml:space="preserve"> </w:t>
      </w:r>
      <w:r w:rsidR="008C53F5" w:rsidRPr="00AF283A">
        <w:rPr>
          <w:rFonts w:ascii="Times New Roman" w:hAnsi="Times New Roman" w:cs="Times New Roman"/>
          <w:sz w:val="32"/>
          <w:szCs w:val="32"/>
        </w:rPr>
        <w:t xml:space="preserve"> </w:t>
      </w:r>
      <w:r w:rsidR="008C53F5" w:rsidRPr="00AF283A">
        <w:rPr>
          <w:rFonts w:ascii="Times New Roman" w:hAnsi="Times New Roman" w:cs="Times New Roman"/>
          <w:sz w:val="32"/>
          <w:szCs w:val="32"/>
        </w:rPr>
        <w:t>let age = 25; // integer</w:t>
      </w:r>
    </w:p>
    <w:p w14:paraId="780A9D4C" w14:textId="555480C9" w:rsidR="00E44F72" w:rsidRPr="00AF283A" w:rsidRDefault="008C53F5" w:rsidP="008C53F5">
      <w:pPr>
        <w:ind w:left="292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</w:t>
      </w:r>
      <w:r w:rsidRPr="00AF283A">
        <w:rPr>
          <w:rFonts w:ascii="Times New Roman" w:hAnsi="Times New Roman" w:cs="Times New Roman"/>
          <w:sz w:val="32"/>
          <w:szCs w:val="32"/>
        </w:rPr>
        <w:t>let price = 19.99; // floating-point</w:t>
      </w:r>
    </w:p>
    <w:p w14:paraId="64D01277" w14:textId="77777777" w:rsidR="00E44F72" w:rsidRPr="00AF283A" w:rsidRDefault="00600B47">
      <w:pPr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2)String:</w:t>
      </w:r>
    </w:p>
    <w:p w14:paraId="35027ECD" w14:textId="6B2D71D8" w:rsidR="008C53F5" w:rsidRPr="00AF283A" w:rsidRDefault="008C53F5" w:rsidP="008C53F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Represents textual data, enclosed in single, double, or </w:t>
      </w:r>
      <w:proofErr w:type="spellStart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backticks</w:t>
      </w:r>
      <w:proofErr w:type="spellEnd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14:paraId="22D64EBA" w14:textId="34B1A375" w:rsidR="00E44F72" w:rsidRPr="00AF283A" w:rsidRDefault="008C53F5" w:rsidP="008C53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2F5ABDD6" w14:textId="77777777" w:rsidR="008C53F5" w:rsidRPr="00AF283A" w:rsidRDefault="008C53F5" w:rsidP="008C53F5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let name = "Alice"; // double quotes</w:t>
      </w:r>
    </w:p>
    <w:p w14:paraId="473183DF" w14:textId="77777777" w:rsidR="008C53F5" w:rsidRPr="00AF283A" w:rsidRDefault="008C53F5" w:rsidP="008C53F5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let greeting = 'Hello'; // single quotes</w:t>
      </w:r>
    </w:p>
    <w:p w14:paraId="1DD88DCE" w14:textId="519CE6A4" w:rsidR="008C53F5" w:rsidRPr="00AF283A" w:rsidRDefault="008C53F5" w:rsidP="008C53F5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let message = `Hi, ${name}`; // template literal</w:t>
      </w:r>
    </w:p>
    <w:p w14:paraId="72A6630A" w14:textId="77777777" w:rsidR="008C53F5" w:rsidRPr="00AF283A" w:rsidRDefault="008C53F5">
      <w:pPr>
        <w:ind w:left="760"/>
        <w:rPr>
          <w:rFonts w:ascii="Times New Roman" w:hAnsi="Times New Roman" w:cs="Times New Roman"/>
          <w:sz w:val="32"/>
          <w:szCs w:val="32"/>
        </w:rPr>
      </w:pPr>
    </w:p>
    <w:p w14:paraId="7B0C0900" w14:textId="02758CC7" w:rsidR="00E44F72" w:rsidRPr="00AF283A" w:rsidRDefault="00600B47">
      <w:pPr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lastRenderedPageBreak/>
        <w:t>3)Boolean:</w:t>
      </w:r>
    </w:p>
    <w:p w14:paraId="3C58C2FC" w14:textId="7D0BCCC6" w:rsidR="008C53F5" w:rsidRPr="00AF283A" w:rsidRDefault="008C53F5" w:rsidP="008C53F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a logical value: true or false.</w:t>
      </w:r>
    </w:p>
    <w:p w14:paraId="10C80FF3" w14:textId="7432720A" w:rsidR="00E44F72" w:rsidRPr="00AF283A" w:rsidRDefault="008C53F5" w:rsidP="008C53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5E926CC6" w14:textId="77777777" w:rsidR="008C53F5" w:rsidRPr="00AF283A" w:rsidRDefault="008C53F5" w:rsidP="008C53F5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isLoggedIn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= true;</w:t>
      </w:r>
    </w:p>
    <w:p w14:paraId="4E4DE0B1" w14:textId="3263D840" w:rsidR="008C53F5" w:rsidRPr="00AF283A" w:rsidRDefault="008C53F5" w:rsidP="008C53F5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hasAccess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= false;</w:t>
      </w:r>
    </w:p>
    <w:p w14:paraId="1CB451FB" w14:textId="77777777" w:rsidR="00E44F72" w:rsidRPr="00AF283A" w:rsidRDefault="00600B47">
      <w:pPr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4)Null:</w:t>
      </w:r>
    </w:p>
    <w:p w14:paraId="3563C4AC" w14:textId="47BE19C0" w:rsidR="004E3E57" w:rsidRPr="00AF283A" w:rsidRDefault="004E3E57" w:rsidP="004E3E5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an intentional absence of value.</w:t>
      </w:r>
    </w:p>
    <w:p w14:paraId="1CCBC5E3" w14:textId="42E37873" w:rsidR="00E44F72" w:rsidRPr="00AF283A" w:rsidRDefault="004E3E57" w:rsidP="004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2B909C9C" w14:textId="596DA5ED" w:rsidR="004E3E57" w:rsidRPr="00AF283A" w:rsidRDefault="004E3E57" w:rsidP="004E3E57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AF283A">
        <w:rPr>
          <w:rFonts w:ascii="Times New Roman" w:hAnsi="Times New Roman" w:cs="Times New Roman"/>
          <w:sz w:val="32"/>
          <w:szCs w:val="32"/>
        </w:rPr>
        <w:t>emptyValue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 xml:space="preserve"> = null;</w:t>
      </w:r>
    </w:p>
    <w:p w14:paraId="7F778A9F" w14:textId="77777777" w:rsidR="00E44F72" w:rsidRPr="00AF283A" w:rsidRDefault="00600B47">
      <w:pPr>
        <w:tabs>
          <w:tab w:val="left" w:pos="2470"/>
        </w:tabs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5)Undefined:</w:t>
      </w:r>
    </w:p>
    <w:p w14:paraId="5B92B20B" w14:textId="43CF3F07" w:rsidR="004E3E57" w:rsidRPr="00AF283A" w:rsidRDefault="004E3E57" w:rsidP="004E3E5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 variable that has been declared but not assigned a value.</w:t>
      </w:r>
    </w:p>
    <w:p w14:paraId="03B89A02" w14:textId="451C5FF0" w:rsidR="00E44F72" w:rsidRPr="00AF283A" w:rsidRDefault="004E3E57" w:rsidP="004E3E57">
      <w:pPr>
        <w:pStyle w:val="ListParagraph"/>
        <w:numPr>
          <w:ilvl w:val="0"/>
          <w:numId w:val="16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31218D72" w14:textId="77777777" w:rsidR="004E3E57" w:rsidRPr="00AF283A" w:rsidRDefault="004E3E57" w:rsidP="004E3E57">
      <w:pPr>
        <w:pStyle w:val="ListParagraph"/>
        <w:tabs>
          <w:tab w:val="left" w:pos="2470"/>
        </w:tabs>
        <w:ind w:left="21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x;</w:t>
      </w:r>
    </w:p>
    <w:p w14:paraId="6C995F43" w14:textId="1E513308" w:rsidR="004E3E57" w:rsidRPr="00AF283A" w:rsidRDefault="004E3E57" w:rsidP="004E3E57">
      <w:pPr>
        <w:pStyle w:val="ListParagraph"/>
        <w:tabs>
          <w:tab w:val="left" w:pos="2470"/>
        </w:tabs>
        <w:ind w:left="21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console.log(x); // undefined</w:t>
      </w:r>
    </w:p>
    <w:p w14:paraId="2C1F6FB5" w14:textId="6509793B" w:rsidR="004E3E57" w:rsidRPr="00AF283A" w:rsidRDefault="004E3E57" w:rsidP="004E3E57">
      <w:p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         6)Symbol</w:t>
      </w:r>
      <w:r w:rsidRPr="00AF283A">
        <w:rPr>
          <w:rFonts w:ascii="Times New Roman" w:hAnsi="Times New Roman" w:cs="Times New Roman"/>
          <w:sz w:val="32"/>
          <w:szCs w:val="32"/>
        </w:rPr>
        <w:t>:</w:t>
      </w:r>
    </w:p>
    <w:p w14:paraId="6F64F484" w14:textId="401E22D5" w:rsidR="004E3E57" w:rsidRPr="00AF283A" w:rsidRDefault="004E3E57" w:rsidP="004E3E5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a unique and immutable value, often used as object keys.</w:t>
      </w:r>
    </w:p>
    <w:p w14:paraId="559B432A" w14:textId="17C0B5F3" w:rsidR="00E44F72" w:rsidRPr="00AF283A" w:rsidRDefault="004E3E57" w:rsidP="004E3E57">
      <w:pPr>
        <w:pStyle w:val="ListParagraph"/>
        <w:numPr>
          <w:ilvl w:val="0"/>
          <w:numId w:val="16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5710F3CF" w14:textId="60C4D1A1" w:rsidR="004E3E57" w:rsidRPr="00AF283A" w:rsidRDefault="004E3E57" w:rsidP="004E3E57">
      <w:pPr>
        <w:pStyle w:val="ListParagraph"/>
        <w:tabs>
          <w:tab w:val="left" w:pos="2470"/>
        </w:tabs>
        <w:ind w:left="21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id = Symbol('</w:t>
      </w:r>
      <w:proofErr w:type="spellStart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uniqueID</w:t>
      </w:r>
      <w:proofErr w:type="spellEnd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');</w:t>
      </w:r>
    </w:p>
    <w:p w14:paraId="79AAF0FE" w14:textId="2DEC2DF8" w:rsidR="004E3E57" w:rsidRPr="00AF283A" w:rsidRDefault="004E3E57" w:rsidP="004E3E57">
      <w:pPr>
        <w:pStyle w:val="ListParagraph"/>
        <w:tabs>
          <w:tab w:val="left" w:pos="2470"/>
        </w:tabs>
        <w:ind w:left="2135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</w:p>
    <w:p w14:paraId="45658431" w14:textId="77777777" w:rsidR="00E44F72" w:rsidRPr="00AF283A" w:rsidRDefault="00600B47">
      <w:p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2) Non-Primitive </w:t>
      </w:r>
      <w:proofErr w:type="spellStart"/>
      <w:proofErr w:type="gramStart"/>
      <w:r w:rsidRPr="00AF283A">
        <w:rPr>
          <w:rFonts w:ascii="Times New Roman" w:hAnsi="Times New Roman" w:cs="Times New Roman"/>
          <w:sz w:val="32"/>
          <w:szCs w:val="32"/>
        </w:rPr>
        <w:t>DataTypes</w:t>
      </w:r>
      <w:proofErr w:type="spellEnd"/>
      <w:r w:rsidRPr="00AF283A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670313AB" w14:textId="0B23E61E" w:rsidR="004E3E57" w:rsidRPr="00AF283A" w:rsidRDefault="00600B47" w:rsidP="004E3E57">
      <w:pPr>
        <w:tabs>
          <w:tab w:val="left" w:pos="2470"/>
        </w:tabs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1)Array:</w:t>
      </w:r>
    </w:p>
    <w:p w14:paraId="145333E3" w14:textId="1AB1A3E2" w:rsidR="004E3E57" w:rsidRPr="00AF283A" w:rsidRDefault="004E3E57" w:rsidP="004E3E5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an ordered list of values.</w:t>
      </w:r>
    </w:p>
    <w:p w14:paraId="7B3FD341" w14:textId="5AF2D1AB" w:rsidR="004E3E57" w:rsidRPr="00AF283A" w:rsidRDefault="004E3E57" w:rsidP="004E3E57">
      <w:pPr>
        <w:pStyle w:val="ListParagraph"/>
        <w:numPr>
          <w:ilvl w:val="0"/>
          <w:numId w:val="18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3062865B" w14:textId="51E136CD" w:rsidR="004E3E57" w:rsidRPr="00AF283A" w:rsidRDefault="004E3E57" w:rsidP="004E3E57">
      <w:pPr>
        <w:pStyle w:val="ListParagraph"/>
        <w:tabs>
          <w:tab w:val="left" w:pos="2470"/>
        </w:tabs>
        <w:ind w:left="2135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fruits = ["apple", "banana", "cherry"];</w:t>
      </w:r>
    </w:p>
    <w:p w14:paraId="06533883" w14:textId="77777777" w:rsidR="00E44F72" w:rsidRPr="00AF283A" w:rsidRDefault="00600B47">
      <w:pPr>
        <w:tabs>
          <w:tab w:val="left" w:pos="2470"/>
        </w:tabs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2)Object:</w:t>
      </w:r>
    </w:p>
    <w:p w14:paraId="52B25AF4" w14:textId="78649458" w:rsidR="004E3E57" w:rsidRPr="00AF283A" w:rsidRDefault="004E3E57" w:rsidP="004E3E5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Represents a collection of key-value pairs.</w:t>
      </w:r>
    </w:p>
    <w:p w14:paraId="04043615" w14:textId="53F8A93D" w:rsidR="004E3E57" w:rsidRPr="00AF283A" w:rsidRDefault="004E3E57" w:rsidP="004E3E57">
      <w:pPr>
        <w:pStyle w:val="ListParagraph"/>
        <w:numPr>
          <w:ilvl w:val="0"/>
          <w:numId w:val="19"/>
        </w:numPr>
        <w:tabs>
          <w:tab w:val="left" w:pos="2470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3B978523" w14:textId="77777777" w:rsidR="004E3E57" w:rsidRPr="00AF283A" w:rsidRDefault="004E3E57" w:rsidP="004E3E57">
      <w:pPr>
        <w:pStyle w:val="ListParagraph"/>
        <w:tabs>
          <w:tab w:val="left" w:pos="2470"/>
        </w:tabs>
        <w:ind w:left="20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person = {</w:t>
      </w:r>
    </w:p>
    <w:p w14:paraId="3EDB5699" w14:textId="2B848C29" w:rsidR="004E3E57" w:rsidRPr="00AF283A" w:rsidRDefault="004E3E57" w:rsidP="004E3E57">
      <w:pPr>
        <w:pStyle w:val="ListParagraph"/>
        <w:tabs>
          <w:tab w:val="left" w:pos="2470"/>
        </w:tabs>
        <w:ind w:left="20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name: "John",</w:t>
      </w:r>
    </w:p>
    <w:p w14:paraId="7F95FEF9" w14:textId="0BDA0E66" w:rsidR="004E3E57" w:rsidRPr="00AF283A" w:rsidRDefault="004E3E57" w:rsidP="004E3E57">
      <w:pPr>
        <w:pStyle w:val="ListParagraph"/>
        <w:tabs>
          <w:tab w:val="left" w:pos="2470"/>
        </w:tabs>
        <w:ind w:left="20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age: 30</w:t>
      </w:r>
    </w:p>
    <w:p w14:paraId="05816015" w14:textId="5A7223BB" w:rsidR="004E3E57" w:rsidRPr="00AF283A" w:rsidRDefault="004E3E57" w:rsidP="004E3E57">
      <w:pPr>
        <w:pStyle w:val="ListParagraph"/>
        <w:tabs>
          <w:tab w:val="left" w:pos="2470"/>
        </w:tabs>
        <w:ind w:left="2035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};</w:t>
      </w:r>
    </w:p>
    <w:p w14:paraId="2C03D071" w14:textId="77777777" w:rsidR="004E3E57" w:rsidRPr="00AF283A" w:rsidRDefault="004E3E57" w:rsidP="004E3E57">
      <w:pPr>
        <w:tabs>
          <w:tab w:val="left" w:pos="2470"/>
        </w:tabs>
        <w:ind w:left="760"/>
        <w:rPr>
          <w:rFonts w:ascii="Times New Roman" w:hAnsi="Times New Roman" w:cs="Times New Roman"/>
          <w:sz w:val="32"/>
          <w:szCs w:val="32"/>
        </w:rPr>
      </w:pPr>
    </w:p>
    <w:p w14:paraId="1730C76E" w14:textId="7EA8C7BE" w:rsidR="00E44F72" w:rsidRPr="00AF283A" w:rsidRDefault="00600B47" w:rsidP="004E3E57">
      <w:pPr>
        <w:tabs>
          <w:tab w:val="left" w:pos="2470"/>
        </w:tabs>
        <w:ind w:left="760"/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3)Function:</w:t>
      </w:r>
    </w:p>
    <w:p w14:paraId="7A8F9EDE" w14:textId="7A7C296E" w:rsidR="004E3E57" w:rsidRPr="00AF283A" w:rsidRDefault="004E3E57" w:rsidP="004E3E5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Represents reusable blocks of code.</w:t>
      </w:r>
    </w:p>
    <w:p w14:paraId="11E52047" w14:textId="4C32410F" w:rsidR="004E3E57" w:rsidRPr="00AF283A" w:rsidRDefault="004E3E57" w:rsidP="004E3E57">
      <w:pPr>
        <w:pStyle w:val="ListParagraph"/>
        <w:numPr>
          <w:ilvl w:val="0"/>
          <w:numId w:val="20"/>
        </w:numPr>
        <w:tabs>
          <w:tab w:val="left" w:pos="2470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Example:</w:t>
      </w:r>
    </w:p>
    <w:p w14:paraId="799EDC6D" w14:textId="77777777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function </w:t>
      </w:r>
      <w:proofErr w:type="gramStart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greet(</w:t>
      </w:r>
      <w:proofErr w:type="gramEnd"/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 {</w:t>
      </w:r>
    </w:p>
    <w:p w14:paraId="5E7B2D6B" w14:textId="3F25DF58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return "Hello!";</w:t>
      </w:r>
    </w:p>
    <w:p w14:paraId="3EF6B936" w14:textId="4E735C9C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F283A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14:paraId="3AB4BEA3" w14:textId="4302579E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14:paraId="4BE83186" w14:textId="25C0B574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14:paraId="6CFDD976" w14:textId="77777777" w:rsidR="004E3E57" w:rsidRPr="00AF283A" w:rsidRDefault="004E3E57" w:rsidP="004E3E57">
      <w:pPr>
        <w:pStyle w:val="ListParagraph"/>
        <w:tabs>
          <w:tab w:val="left" w:pos="2470"/>
        </w:tabs>
        <w:ind w:left="2486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14:paraId="31F63EF8" w14:textId="0D1FA40C" w:rsidR="00E44F72" w:rsidRPr="00AF283A" w:rsidRDefault="00600B47" w:rsidP="004E3E57">
      <w:pPr>
        <w:tabs>
          <w:tab w:val="left" w:pos="2470"/>
        </w:tabs>
        <w:rPr>
          <w:rFonts w:ascii="Times New Roman" w:hAnsi="Times New Roman" w:cs="Times New Roman"/>
          <w:sz w:val="36"/>
          <w:szCs w:val="36"/>
        </w:rPr>
      </w:pPr>
      <w:r w:rsidRPr="00AF283A">
        <w:rPr>
          <w:rFonts w:ascii="Times New Roman" w:hAnsi="Times New Roman" w:cs="Times New Roman"/>
          <w:sz w:val="36"/>
          <w:szCs w:val="36"/>
        </w:rPr>
        <w:t>Question 3: What is the difference between undefined and null in JavaScript?</w:t>
      </w:r>
    </w:p>
    <w:p w14:paraId="621E008E" w14:textId="6A899BB8" w:rsidR="00E44F72" w:rsidRPr="00AF283A" w:rsidRDefault="00600B47">
      <w:pPr>
        <w:tabs>
          <w:tab w:val="left" w:pos="2470"/>
        </w:tabs>
        <w:rPr>
          <w:rFonts w:ascii="Times New Roman" w:hAnsi="Times New Roman" w:cs="Times New Roman"/>
          <w:sz w:val="36"/>
          <w:szCs w:val="36"/>
        </w:rPr>
      </w:pPr>
      <w:r w:rsidRPr="00AF283A">
        <w:rPr>
          <w:rFonts w:ascii="Times New Roman" w:hAnsi="Times New Roman" w:cs="Times New Roman"/>
          <w:sz w:val="36"/>
          <w:szCs w:val="36"/>
        </w:rPr>
        <w:t xml:space="preserve">Answer 3: </w:t>
      </w:r>
    </w:p>
    <w:p w14:paraId="3C27E38C" w14:textId="08BA05F3" w:rsidR="005B2B89" w:rsidRPr="00AF283A" w:rsidRDefault="005B2B89" w:rsidP="005B2B89">
      <w:pPr>
        <w:pStyle w:val="ListParagraph"/>
        <w:numPr>
          <w:ilvl w:val="0"/>
          <w:numId w:val="21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Undefined:</w:t>
      </w:r>
    </w:p>
    <w:p w14:paraId="6382F8F1" w14:textId="1216D16E" w:rsidR="005B2B89" w:rsidRPr="00AF283A" w:rsidRDefault="005B2B89" w:rsidP="005B2B89">
      <w:pPr>
        <w:pStyle w:val="ListParagraph"/>
        <w:numPr>
          <w:ilvl w:val="0"/>
          <w:numId w:val="22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A variable is declared but has not been assigned a value.</w:t>
      </w:r>
    </w:p>
    <w:p w14:paraId="106D31F2" w14:textId="2019E080" w:rsidR="005B2B89" w:rsidRPr="00AF283A" w:rsidRDefault="005B2B89" w:rsidP="005B2B89">
      <w:pPr>
        <w:pStyle w:val="ListParagraph"/>
        <w:numPr>
          <w:ilvl w:val="0"/>
          <w:numId w:val="22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JavaScript automatically assign Undefined to variables that are declared but not initialized.</w:t>
      </w:r>
    </w:p>
    <w:p w14:paraId="0AB2916A" w14:textId="1BC65DE4" w:rsidR="005B2B89" w:rsidRPr="00AF283A" w:rsidRDefault="005B2B89" w:rsidP="005B2B89">
      <w:pPr>
        <w:pStyle w:val="ListParagraph"/>
        <w:numPr>
          <w:ilvl w:val="0"/>
          <w:numId w:val="21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Null:</w:t>
      </w:r>
    </w:p>
    <w:p w14:paraId="240CA552" w14:textId="6E1B7C8D" w:rsidR="005B2B89" w:rsidRPr="00AF283A" w:rsidRDefault="005B2B89" w:rsidP="005B2B89">
      <w:pPr>
        <w:pStyle w:val="ListParagraph"/>
        <w:numPr>
          <w:ilvl w:val="0"/>
          <w:numId w:val="23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>Represents an intentional absence of a value.</w:t>
      </w:r>
    </w:p>
    <w:p w14:paraId="098B9FDF" w14:textId="65878980" w:rsidR="00E44F72" w:rsidRPr="00AF283A" w:rsidRDefault="005B2B89" w:rsidP="005B2B89">
      <w:pPr>
        <w:pStyle w:val="ListParagraph"/>
        <w:numPr>
          <w:ilvl w:val="0"/>
          <w:numId w:val="23"/>
        </w:num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  <w:r w:rsidRPr="00AF283A">
        <w:rPr>
          <w:rFonts w:ascii="Times New Roman" w:hAnsi="Times New Roman" w:cs="Times New Roman"/>
          <w:sz w:val="32"/>
          <w:szCs w:val="32"/>
        </w:rPr>
        <w:t xml:space="preserve">Used to explicitly indicate that a variable should have no value. </w:t>
      </w:r>
    </w:p>
    <w:p w14:paraId="7874D37B" w14:textId="3D44D5F7" w:rsidR="005B2B89" w:rsidRPr="00AF283A" w:rsidRDefault="005B2B89" w:rsidP="005B2B89">
      <w:pPr>
        <w:tabs>
          <w:tab w:val="left" w:pos="2470"/>
        </w:tabs>
        <w:rPr>
          <w:rFonts w:ascii="Times New Roman" w:hAnsi="Times New Roman" w:cs="Times New Roman"/>
          <w:sz w:val="32"/>
          <w:szCs w:val="32"/>
        </w:rPr>
      </w:pPr>
    </w:p>
    <w:p w14:paraId="14D144DE" w14:textId="2C2CBC3D" w:rsidR="005B2B89" w:rsidRPr="00AF283A" w:rsidRDefault="005B2B89" w:rsidP="005B2B89">
      <w:pPr>
        <w:tabs>
          <w:tab w:val="left" w:pos="247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F283A">
        <w:rPr>
          <w:rFonts w:ascii="Times New Roman" w:hAnsi="Times New Roman" w:cs="Times New Roman"/>
          <w:b/>
          <w:bCs/>
          <w:sz w:val="32"/>
          <w:szCs w:val="32"/>
        </w:rPr>
        <w:t>Diffrrence</w:t>
      </w:r>
      <w:proofErr w:type="spellEnd"/>
      <w:r w:rsidRPr="00AF283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3E3CF6" w14:textId="2DB58A2D" w:rsidR="005B2B89" w:rsidRPr="00AF283A" w:rsidRDefault="005B2B89" w:rsidP="005B2B89">
      <w:pPr>
        <w:tabs>
          <w:tab w:val="left" w:pos="247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3855"/>
        <w:gridCol w:w="3728"/>
      </w:tblGrid>
      <w:tr w:rsidR="005B2B89" w:rsidRPr="005B2B89" w14:paraId="1A19CB4F" w14:textId="77777777" w:rsidTr="005B2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52132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57529A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2708DD2D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null</w:t>
            </w:r>
          </w:p>
        </w:tc>
      </w:tr>
      <w:tr w:rsidR="005B2B89" w:rsidRPr="005B2B89" w14:paraId="0799CF24" w14:textId="77777777" w:rsidTr="005B2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65DF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9E6037E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Variable declared but no value.</w:t>
            </w:r>
          </w:p>
        </w:tc>
        <w:tc>
          <w:tcPr>
            <w:tcW w:w="0" w:type="auto"/>
            <w:vAlign w:val="center"/>
            <w:hideMark/>
          </w:tcPr>
          <w:p w14:paraId="2820A655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Intentional absence of a value.</w:t>
            </w:r>
          </w:p>
        </w:tc>
      </w:tr>
      <w:tr w:rsidR="005B2B89" w:rsidRPr="005B2B89" w14:paraId="7E0BC6A4" w14:textId="77777777" w:rsidTr="005B2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5DC3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Who Sets It?</w:t>
            </w:r>
          </w:p>
        </w:tc>
        <w:tc>
          <w:tcPr>
            <w:tcW w:w="0" w:type="auto"/>
            <w:vAlign w:val="center"/>
            <w:hideMark/>
          </w:tcPr>
          <w:p w14:paraId="1995D8D6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JavaScript (automatically).</w:t>
            </w:r>
          </w:p>
        </w:tc>
        <w:tc>
          <w:tcPr>
            <w:tcW w:w="0" w:type="auto"/>
            <w:vAlign w:val="center"/>
            <w:hideMark/>
          </w:tcPr>
          <w:p w14:paraId="24AC38CD" w14:textId="77777777" w:rsidR="005B2B89" w:rsidRPr="005B2B89" w:rsidRDefault="005B2B89" w:rsidP="005B2B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Programmer (explicitly).</w:t>
            </w:r>
          </w:p>
        </w:tc>
        <w:bookmarkStart w:id="0" w:name="_GoBack"/>
        <w:bookmarkEnd w:id="0"/>
      </w:tr>
      <w:tr w:rsidR="005B2B89" w:rsidRPr="005B2B89" w14:paraId="4ED12A4D" w14:textId="77777777" w:rsidTr="005B2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8E4C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EFB1E1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undefined</w:t>
            </w: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(primitive).</w:t>
            </w:r>
          </w:p>
        </w:tc>
        <w:tc>
          <w:tcPr>
            <w:tcW w:w="0" w:type="auto"/>
            <w:vAlign w:val="center"/>
            <w:hideMark/>
          </w:tcPr>
          <w:p w14:paraId="5987EE63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object</w:t>
            </w: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(primitive bug).</w:t>
            </w:r>
          </w:p>
        </w:tc>
      </w:tr>
      <w:tr w:rsidR="005B2B89" w:rsidRPr="005B2B89" w14:paraId="1DBC8805" w14:textId="77777777" w:rsidTr="005B2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99BF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27230F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Uninitialized variables.</w:t>
            </w:r>
          </w:p>
        </w:tc>
        <w:tc>
          <w:tcPr>
            <w:tcW w:w="0" w:type="auto"/>
            <w:vAlign w:val="center"/>
            <w:hideMark/>
          </w:tcPr>
          <w:p w14:paraId="5C78B4CA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Used to represent "nothing."</w:t>
            </w:r>
          </w:p>
        </w:tc>
      </w:tr>
      <w:tr w:rsidR="005B2B89" w:rsidRPr="005B2B89" w14:paraId="43DD36D9" w14:textId="77777777" w:rsidTr="005B2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EB1A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1DA22A1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let x; // undefined</w:t>
            </w: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6F60B0" w14:textId="77777777" w:rsidR="005B2B89" w:rsidRPr="005B2B89" w:rsidRDefault="005B2B89" w:rsidP="00AF28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AF283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let x = null; // null</w:t>
            </w:r>
            <w:r w:rsidRPr="005B2B8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.</w:t>
            </w:r>
          </w:p>
        </w:tc>
      </w:tr>
    </w:tbl>
    <w:p w14:paraId="2882ADE6" w14:textId="77777777" w:rsidR="005B2B89" w:rsidRPr="005B2B89" w:rsidRDefault="005B2B89" w:rsidP="005B2B89">
      <w:pPr>
        <w:tabs>
          <w:tab w:val="left" w:pos="247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B2B89" w:rsidRPr="005B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81A"/>
    <w:multiLevelType w:val="hybridMultilevel"/>
    <w:tmpl w:val="4DF2A8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24539"/>
    <w:multiLevelType w:val="hybridMultilevel"/>
    <w:tmpl w:val="EE6429B8"/>
    <w:lvl w:ilvl="0" w:tplc="40090003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" w15:restartNumberingAfterBreak="0">
    <w:nsid w:val="082B01F2"/>
    <w:multiLevelType w:val="hybridMultilevel"/>
    <w:tmpl w:val="9760A392"/>
    <w:lvl w:ilvl="0" w:tplc="57327E8E">
      <w:start w:val="1"/>
      <w:numFmt w:val="decimal"/>
      <w:lvlText w:val="%1)"/>
      <w:lvlJc w:val="left"/>
      <w:pPr>
        <w:ind w:left="128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0A7274EF"/>
    <w:multiLevelType w:val="hybridMultilevel"/>
    <w:tmpl w:val="9222D0EE"/>
    <w:lvl w:ilvl="0" w:tplc="40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14D55A58"/>
    <w:multiLevelType w:val="hybridMultilevel"/>
    <w:tmpl w:val="7410E9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EF55CB"/>
    <w:multiLevelType w:val="hybridMultilevel"/>
    <w:tmpl w:val="1070E6DC"/>
    <w:lvl w:ilvl="0" w:tplc="40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27B33814"/>
    <w:multiLevelType w:val="hybridMultilevel"/>
    <w:tmpl w:val="2674B398"/>
    <w:lvl w:ilvl="0" w:tplc="40090003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7" w15:restartNumberingAfterBreak="0">
    <w:nsid w:val="2E0C49F2"/>
    <w:multiLevelType w:val="hybridMultilevel"/>
    <w:tmpl w:val="90E0637A"/>
    <w:lvl w:ilvl="0" w:tplc="40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8" w15:restartNumberingAfterBreak="0">
    <w:nsid w:val="2E953563"/>
    <w:multiLevelType w:val="hybridMultilevel"/>
    <w:tmpl w:val="9A1A453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7734E5"/>
    <w:multiLevelType w:val="hybridMultilevel"/>
    <w:tmpl w:val="028AAD4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66B6B6B"/>
    <w:multiLevelType w:val="hybridMultilevel"/>
    <w:tmpl w:val="85A479C8"/>
    <w:lvl w:ilvl="0" w:tplc="57327E8E">
      <w:start w:val="1"/>
      <w:numFmt w:val="decimal"/>
      <w:lvlText w:val="%1)"/>
      <w:lvlJc w:val="left"/>
      <w:pPr>
        <w:ind w:left="2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425C7B"/>
    <w:multiLevelType w:val="hybridMultilevel"/>
    <w:tmpl w:val="332EF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81ED9"/>
    <w:multiLevelType w:val="multilevel"/>
    <w:tmpl w:val="4BF81ED9"/>
    <w:lvl w:ilvl="0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51573670"/>
    <w:multiLevelType w:val="hybridMultilevel"/>
    <w:tmpl w:val="425E6910"/>
    <w:lvl w:ilvl="0" w:tplc="40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4DD6512"/>
    <w:multiLevelType w:val="hybridMultilevel"/>
    <w:tmpl w:val="4942C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F0627"/>
    <w:multiLevelType w:val="hybridMultilevel"/>
    <w:tmpl w:val="6BA03C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C618A"/>
    <w:multiLevelType w:val="hybridMultilevel"/>
    <w:tmpl w:val="7EB6A6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2237"/>
    <w:multiLevelType w:val="hybridMultilevel"/>
    <w:tmpl w:val="961C1FDC"/>
    <w:lvl w:ilvl="0" w:tplc="4009000F">
      <w:start w:val="1"/>
      <w:numFmt w:val="decimal"/>
      <w:lvlText w:val="%1."/>
      <w:lvlJc w:val="left"/>
      <w:pPr>
        <w:ind w:left="1471" w:hanging="360"/>
      </w:pPr>
    </w:lvl>
    <w:lvl w:ilvl="1" w:tplc="40090019" w:tentative="1">
      <w:start w:val="1"/>
      <w:numFmt w:val="lowerLetter"/>
      <w:lvlText w:val="%2."/>
      <w:lvlJc w:val="left"/>
      <w:pPr>
        <w:ind w:left="2191" w:hanging="360"/>
      </w:pPr>
    </w:lvl>
    <w:lvl w:ilvl="2" w:tplc="4009001B" w:tentative="1">
      <w:start w:val="1"/>
      <w:numFmt w:val="lowerRoman"/>
      <w:lvlText w:val="%3."/>
      <w:lvlJc w:val="right"/>
      <w:pPr>
        <w:ind w:left="2911" w:hanging="180"/>
      </w:pPr>
    </w:lvl>
    <w:lvl w:ilvl="3" w:tplc="4009000F" w:tentative="1">
      <w:start w:val="1"/>
      <w:numFmt w:val="decimal"/>
      <w:lvlText w:val="%4."/>
      <w:lvlJc w:val="left"/>
      <w:pPr>
        <w:ind w:left="3631" w:hanging="360"/>
      </w:pPr>
    </w:lvl>
    <w:lvl w:ilvl="4" w:tplc="40090019" w:tentative="1">
      <w:start w:val="1"/>
      <w:numFmt w:val="lowerLetter"/>
      <w:lvlText w:val="%5."/>
      <w:lvlJc w:val="left"/>
      <w:pPr>
        <w:ind w:left="4351" w:hanging="360"/>
      </w:pPr>
    </w:lvl>
    <w:lvl w:ilvl="5" w:tplc="4009001B" w:tentative="1">
      <w:start w:val="1"/>
      <w:numFmt w:val="lowerRoman"/>
      <w:lvlText w:val="%6."/>
      <w:lvlJc w:val="right"/>
      <w:pPr>
        <w:ind w:left="5071" w:hanging="180"/>
      </w:pPr>
    </w:lvl>
    <w:lvl w:ilvl="6" w:tplc="4009000F" w:tentative="1">
      <w:start w:val="1"/>
      <w:numFmt w:val="decimal"/>
      <w:lvlText w:val="%7."/>
      <w:lvlJc w:val="left"/>
      <w:pPr>
        <w:ind w:left="5791" w:hanging="360"/>
      </w:pPr>
    </w:lvl>
    <w:lvl w:ilvl="7" w:tplc="40090019" w:tentative="1">
      <w:start w:val="1"/>
      <w:numFmt w:val="lowerLetter"/>
      <w:lvlText w:val="%8."/>
      <w:lvlJc w:val="left"/>
      <w:pPr>
        <w:ind w:left="6511" w:hanging="360"/>
      </w:pPr>
    </w:lvl>
    <w:lvl w:ilvl="8" w:tplc="4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8" w15:restartNumberingAfterBreak="0">
    <w:nsid w:val="69C62F8F"/>
    <w:multiLevelType w:val="hybridMultilevel"/>
    <w:tmpl w:val="4C4A044C"/>
    <w:lvl w:ilvl="0" w:tplc="40090003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9" w15:restartNumberingAfterBreak="0">
    <w:nsid w:val="6BF45102"/>
    <w:multiLevelType w:val="hybridMultilevel"/>
    <w:tmpl w:val="EF1EE232"/>
    <w:lvl w:ilvl="0" w:tplc="3CF046F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6FF84F14"/>
    <w:multiLevelType w:val="multilevel"/>
    <w:tmpl w:val="6FF84F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3671D"/>
    <w:multiLevelType w:val="hybridMultilevel"/>
    <w:tmpl w:val="06BA771A"/>
    <w:lvl w:ilvl="0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7E706D2E"/>
    <w:multiLevelType w:val="multilevel"/>
    <w:tmpl w:val="7E706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11"/>
  </w:num>
  <w:num w:numId="5">
    <w:abstractNumId w:val="19"/>
  </w:num>
  <w:num w:numId="6">
    <w:abstractNumId w:val="17"/>
  </w:num>
  <w:num w:numId="7">
    <w:abstractNumId w:val="16"/>
  </w:num>
  <w:num w:numId="8">
    <w:abstractNumId w:val="2"/>
  </w:num>
  <w:num w:numId="9">
    <w:abstractNumId w:val="15"/>
  </w:num>
  <w:num w:numId="10">
    <w:abstractNumId w:val="6"/>
  </w:num>
  <w:num w:numId="11">
    <w:abstractNumId w:val="10"/>
  </w:num>
  <w:num w:numId="12">
    <w:abstractNumId w:val="18"/>
  </w:num>
  <w:num w:numId="13">
    <w:abstractNumId w:val="8"/>
  </w:num>
  <w:num w:numId="14">
    <w:abstractNumId w:val="7"/>
  </w:num>
  <w:num w:numId="15">
    <w:abstractNumId w:val="21"/>
  </w:num>
  <w:num w:numId="16">
    <w:abstractNumId w:val="3"/>
  </w:num>
  <w:num w:numId="17">
    <w:abstractNumId w:val="9"/>
  </w:num>
  <w:num w:numId="18">
    <w:abstractNumId w:val="13"/>
  </w:num>
  <w:num w:numId="19">
    <w:abstractNumId w:val="1"/>
  </w:num>
  <w:num w:numId="20">
    <w:abstractNumId w:val="5"/>
  </w:num>
  <w:num w:numId="21">
    <w:abstractNumId w:val="14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4C"/>
    <w:rsid w:val="00085A4C"/>
    <w:rsid w:val="004E3E57"/>
    <w:rsid w:val="00584D5F"/>
    <w:rsid w:val="005B2B89"/>
    <w:rsid w:val="00600B47"/>
    <w:rsid w:val="00645252"/>
    <w:rsid w:val="006810C0"/>
    <w:rsid w:val="006D3D74"/>
    <w:rsid w:val="00700ED0"/>
    <w:rsid w:val="0083569A"/>
    <w:rsid w:val="008C53F5"/>
    <w:rsid w:val="009A72C3"/>
    <w:rsid w:val="00A9204E"/>
    <w:rsid w:val="00AF283A"/>
    <w:rsid w:val="00AF435E"/>
    <w:rsid w:val="00E44F72"/>
    <w:rsid w:val="00EE2FD0"/>
    <w:rsid w:val="00F77466"/>
    <w:rsid w:val="0DE405B2"/>
    <w:rsid w:val="235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E85"/>
  <w15:docId w15:val="{04023EA8-5A81-44E5-8F37-4D5B48CD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theme="minorBidi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customStyle="1" w:styleId="uv3um">
    <w:name w:val="uv3um"/>
    <w:basedOn w:val="DefaultParagraphFont"/>
    <w:rsid w:val="00AF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5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219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2024-11-29T11:19:00Z</dcterms:created>
  <dcterms:modified xsi:type="dcterms:W3CDTF">2024-12-05T06:21:00Z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1033-12.2.0.18911</vt:lpwstr>
  </property>
  <property fmtid="{D5CDD505-2E9C-101B-9397-08002B2CF9AE}" pid="9" name="ICV">
    <vt:lpwstr>19C608FA8CDA4595B875DFB90F4CC0F4_12</vt:lpwstr>
  </property>
</Properties>
</file>