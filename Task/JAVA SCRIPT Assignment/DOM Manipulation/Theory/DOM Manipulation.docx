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C54B5" w14:textId="77777777" w:rsidR="002E591F" w:rsidRDefault="00D83823">
      <w:pPr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DOM Ma</w:t>
      </w:r>
      <w:bookmarkStart w:id="0" w:name="_GoBack"/>
      <w:bookmarkEnd w:id="0"/>
      <w:r>
        <w:rPr>
          <w:rFonts w:ascii="Algerian" w:hAnsi="Algerian"/>
          <w:sz w:val="96"/>
          <w:szCs w:val="96"/>
        </w:rPr>
        <w:t>nipulation</w:t>
      </w:r>
    </w:p>
    <w:p w14:paraId="5DD0FB03" w14:textId="77777777" w:rsidR="002E591F" w:rsidRDefault="002E591F">
      <w:pPr>
        <w:rPr>
          <w:rFonts w:ascii="Times New Roman" w:hAnsi="Times New Roman" w:cs="Times New Roman"/>
          <w:sz w:val="36"/>
          <w:szCs w:val="36"/>
        </w:rPr>
      </w:pPr>
    </w:p>
    <w:p w14:paraId="608C9FF4" w14:textId="77777777" w:rsidR="002E591F" w:rsidRDefault="002E591F">
      <w:pPr>
        <w:rPr>
          <w:rFonts w:ascii="Times New Roman" w:hAnsi="Times New Roman" w:cs="Times New Roman"/>
          <w:sz w:val="36"/>
          <w:szCs w:val="36"/>
        </w:rPr>
      </w:pPr>
    </w:p>
    <w:p w14:paraId="3280FDE4" w14:textId="77777777" w:rsidR="002E591F" w:rsidRDefault="002E591F">
      <w:pPr>
        <w:rPr>
          <w:rFonts w:ascii="Times New Roman" w:hAnsi="Times New Roman" w:cs="Times New Roman"/>
          <w:sz w:val="36"/>
          <w:szCs w:val="36"/>
        </w:rPr>
      </w:pPr>
    </w:p>
    <w:p w14:paraId="5248CB12" w14:textId="77777777" w:rsidR="002E591F" w:rsidRPr="00A14666" w:rsidRDefault="00D83823">
      <w:pPr>
        <w:rPr>
          <w:rFonts w:ascii="Times New Roman" w:hAnsi="Times New Roman" w:cs="Times New Roman"/>
          <w:sz w:val="36"/>
          <w:szCs w:val="36"/>
        </w:rPr>
      </w:pPr>
      <w:r w:rsidRPr="00A14666">
        <w:rPr>
          <w:rFonts w:ascii="Times New Roman" w:hAnsi="Times New Roman" w:cs="Times New Roman"/>
          <w:sz w:val="36"/>
          <w:szCs w:val="36"/>
        </w:rPr>
        <w:t>Question 1: What is the DOM (Document Object Model) in JavaScript? How does JavaScript interact with the DOM?</w:t>
      </w:r>
    </w:p>
    <w:p w14:paraId="5DF687A0" w14:textId="77777777" w:rsidR="002E591F" w:rsidRPr="00A14666" w:rsidRDefault="00D83823">
      <w:pPr>
        <w:rPr>
          <w:rFonts w:ascii="Times New Roman" w:hAnsi="Times New Roman" w:cs="Times New Roman"/>
          <w:sz w:val="36"/>
          <w:szCs w:val="36"/>
        </w:rPr>
      </w:pPr>
      <w:r w:rsidRPr="00A14666">
        <w:rPr>
          <w:rFonts w:ascii="Times New Roman" w:hAnsi="Times New Roman" w:cs="Times New Roman"/>
          <w:sz w:val="36"/>
          <w:szCs w:val="36"/>
        </w:rPr>
        <w:t xml:space="preserve">Answer 1: </w:t>
      </w:r>
    </w:p>
    <w:p w14:paraId="5A783EB9" w14:textId="23684011" w:rsidR="002E591F" w:rsidRPr="00A14666" w:rsidRDefault="00D838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DOM (Document Object Model):</w:t>
      </w:r>
    </w:p>
    <w:p w14:paraId="1C7CB75A" w14:textId="77777777" w:rsidR="002E591F" w:rsidRPr="00A14666" w:rsidRDefault="00D8382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The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DOM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is a programming interface for web documents. It represents the HTML structure of a webpage as a tree of objects, where each element is an object that can be manipulated.</w:t>
      </w:r>
    </w:p>
    <w:p w14:paraId="0436D980" w14:textId="20A75DAE" w:rsidR="002E591F" w:rsidRPr="00A14666" w:rsidRDefault="00D838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Interact with the DOM:</w:t>
      </w:r>
    </w:p>
    <w:p w14:paraId="408D665C" w14:textId="77777777" w:rsidR="002E591F" w:rsidRPr="00A14666" w:rsidRDefault="00D8382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JavaScript can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access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,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modify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,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add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, or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remove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HTML elements and their content using the DOM. This allows dynamic changes to the webpage without reloading it.</w:t>
      </w:r>
    </w:p>
    <w:p w14:paraId="6A9E9C16" w14:textId="77777777" w:rsidR="002E591F" w:rsidRPr="00A14666" w:rsidRDefault="00D838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14:paraId="670F2643" w14:textId="77777777" w:rsidR="002E591F" w:rsidRPr="00A14666" w:rsidRDefault="00D838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ab/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&lt;p id="demo"&gt;Hello, </w:t>
      </w:r>
      <w:proofErr w:type="gram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World!&lt;</w:t>
      </w:r>
      <w:proofErr w:type="gram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/p&gt;</w:t>
      </w:r>
    </w:p>
    <w:p w14:paraId="2C0860DC" w14:textId="77777777" w:rsidR="002E591F" w:rsidRPr="00A14666" w:rsidRDefault="00D83823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&lt;button </w:t>
      </w:r>
      <w:proofErr w:type="spell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onclick</w:t>
      </w:r>
      <w:proofErr w:type="spell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="</w:t>
      </w:r>
      <w:proofErr w:type="spellStart"/>
      <w:proofErr w:type="gram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changeText</w:t>
      </w:r>
      <w:proofErr w:type="spell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</w:t>
      </w:r>
      <w:proofErr w:type="gram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)"&gt;Click Me&lt;/button&gt;</w:t>
      </w:r>
    </w:p>
    <w:p w14:paraId="40CB7E36" w14:textId="77777777" w:rsidR="002E591F" w:rsidRPr="00A14666" w:rsidRDefault="00D83823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&lt;script&gt;</w:t>
      </w:r>
    </w:p>
    <w:p w14:paraId="30F4AA43" w14:textId="77777777" w:rsidR="002E591F" w:rsidRPr="00A14666" w:rsidRDefault="00D838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 xml:space="preserve"> function </w:t>
      </w:r>
      <w:proofErr w:type="spellStart"/>
      <w:proofErr w:type="gram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changeText</w:t>
      </w:r>
      <w:proofErr w:type="spell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</w:t>
      </w:r>
      <w:proofErr w:type="gram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 {</w:t>
      </w:r>
    </w:p>
    <w:p w14:paraId="3CA7D7E2" w14:textId="0EE73CCC" w:rsidR="002E591F" w:rsidRPr="00A14666" w:rsidRDefault="00D83823" w:rsidP="00A14666">
      <w:pPr>
        <w:spacing w:before="100" w:beforeAutospacing="1" w:after="100" w:afterAutospacing="1"/>
        <w:ind w:left="2240"/>
        <w:outlineLvl w:val="2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document.getElementById</w:t>
      </w:r>
      <w:proofErr w:type="spellEnd"/>
      <w:proofErr w:type="gram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("demo").</w:t>
      </w:r>
      <w:proofErr w:type="spell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innerText</w:t>
      </w:r>
      <w:proofErr w:type="spell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= "Text </w:t>
      </w:r>
      <w:r w:rsidR="00A14666"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  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changed!";</w:t>
      </w:r>
    </w:p>
    <w:p w14:paraId="37DB3EF3" w14:textId="77777777" w:rsidR="002E591F" w:rsidRPr="00A14666" w:rsidRDefault="00D838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 xml:space="preserve"> }</w:t>
      </w:r>
    </w:p>
    <w:p w14:paraId="501282A7" w14:textId="77777777" w:rsidR="002E591F" w:rsidRPr="00A14666" w:rsidRDefault="00D83823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lastRenderedPageBreak/>
        <w:t>&lt;/script&gt;</w:t>
      </w:r>
    </w:p>
    <w:p w14:paraId="62CAD21A" w14:textId="77777777" w:rsidR="002E591F" w:rsidRPr="00A14666" w:rsidRDefault="002E591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14:paraId="56822A59" w14:textId="77777777" w:rsidR="002E591F" w:rsidRPr="00A14666" w:rsidRDefault="00D838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Explanations:</w:t>
      </w:r>
    </w:p>
    <w:p w14:paraId="38652823" w14:textId="77777777" w:rsidR="002E591F" w:rsidRPr="00A14666" w:rsidRDefault="00D838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JavaScript uses the DOM to interact with HTML elements.</w:t>
      </w:r>
    </w:p>
    <w:p w14:paraId="737FECAD" w14:textId="77777777" w:rsidR="002E591F" w:rsidRPr="00A14666" w:rsidRDefault="00D838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You can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select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,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modify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, and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update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elements dynamically.</w:t>
      </w:r>
    </w:p>
    <w:p w14:paraId="42B7C829" w14:textId="581423DE" w:rsidR="002E591F" w:rsidRPr="00A14666" w:rsidRDefault="002E591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IN" w:eastAsia="en-IN" w:bidi="gu-IN"/>
        </w:rPr>
      </w:pPr>
    </w:p>
    <w:p w14:paraId="17B0D99C" w14:textId="77777777" w:rsidR="00A14666" w:rsidRPr="00A14666" w:rsidRDefault="00A146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IN" w:eastAsia="en-IN" w:bidi="gu-IN"/>
        </w:rPr>
      </w:pPr>
    </w:p>
    <w:p w14:paraId="4189B43B" w14:textId="77777777" w:rsidR="002E591F" w:rsidRPr="00A14666" w:rsidRDefault="00D83823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36"/>
          <w:szCs w:val="36"/>
        </w:rPr>
      </w:pPr>
      <w:r w:rsidRPr="00A14666">
        <w:rPr>
          <w:rFonts w:ascii="Times New Roman" w:hAnsi="Times New Roman" w:cs="Times New Roman"/>
          <w:sz w:val="36"/>
          <w:szCs w:val="36"/>
        </w:rPr>
        <w:t xml:space="preserve">Question 2: Explain the methods </w:t>
      </w:r>
      <w:proofErr w:type="spellStart"/>
      <w:proofErr w:type="gramStart"/>
      <w:r w:rsidRPr="00A14666">
        <w:rPr>
          <w:rFonts w:ascii="Times New Roman" w:hAnsi="Times New Roman" w:cs="Times New Roman"/>
          <w:sz w:val="36"/>
          <w:szCs w:val="36"/>
        </w:rPr>
        <w:t>getElementById</w:t>
      </w:r>
      <w:proofErr w:type="spellEnd"/>
      <w:r w:rsidRPr="00A1466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14666">
        <w:rPr>
          <w:rFonts w:ascii="Times New Roman" w:hAnsi="Times New Roman" w:cs="Times New Roman"/>
          <w:sz w:val="36"/>
          <w:szCs w:val="36"/>
        </w:rPr>
        <w:t xml:space="preserve">), </w:t>
      </w:r>
      <w:proofErr w:type="spellStart"/>
      <w:r w:rsidRPr="00A14666">
        <w:rPr>
          <w:rFonts w:ascii="Times New Roman" w:hAnsi="Times New Roman" w:cs="Times New Roman"/>
          <w:sz w:val="36"/>
          <w:szCs w:val="36"/>
        </w:rPr>
        <w:t>getElementsByClassName</w:t>
      </w:r>
      <w:proofErr w:type="spellEnd"/>
      <w:r w:rsidRPr="00A14666">
        <w:rPr>
          <w:rFonts w:ascii="Times New Roman" w:hAnsi="Times New Roman" w:cs="Times New Roman"/>
          <w:sz w:val="36"/>
          <w:szCs w:val="36"/>
        </w:rPr>
        <w:t xml:space="preserve">(),and </w:t>
      </w:r>
      <w:proofErr w:type="spellStart"/>
      <w:r w:rsidRPr="00A14666">
        <w:rPr>
          <w:rFonts w:ascii="Times New Roman" w:hAnsi="Times New Roman" w:cs="Times New Roman"/>
          <w:sz w:val="36"/>
          <w:szCs w:val="36"/>
        </w:rPr>
        <w:t>querySelector</w:t>
      </w:r>
      <w:proofErr w:type="spellEnd"/>
      <w:r w:rsidRPr="00A14666">
        <w:rPr>
          <w:rFonts w:ascii="Times New Roman" w:hAnsi="Times New Roman" w:cs="Times New Roman"/>
          <w:sz w:val="36"/>
          <w:szCs w:val="36"/>
        </w:rPr>
        <w:t>() used to select elements from the DOM.</w:t>
      </w:r>
    </w:p>
    <w:p w14:paraId="7D5EA46E" w14:textId="77777777" w:rsidR="002E591F" w:rsidRPr="00A14666" w:rsidRDefault="00D83823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36"/>
          <w:szCs w:val="36"/>
        </w:rPr>
      </w:pPr>
      <w:r w:rsidRPr="00A14666">
        <w:rPr>
          <w:rFonts w:ascii="Times New Roman" w:hAnsi="Times New Roman" w:cs="Times New Roman"/>
          <w:sz w:val="36"/>
          <w:szCs w:val="36"/>
        </w:rPr>
        <w:t>Answer 2:</w:t>
      </w:r>
    </w:p>
    <w:p w14:paraId="1BC5CDD5" w14:textId="77777777" w:rsidR="002E591F" w:rsidRPr="00A14666" w:rsidRDefault="00D83823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14666">
        <w:rPr>
          <w:rFonts w:ascii="Times New Roman" w:hAnsi="Times New Roman" w:cs="Times New Roman"/>
          <w:b/>
          <w:bCs/>
          <w:sz w:val="32"/>
          <w:szCs w:val="32"/>
        </w:rPr>
        <w:t>Methods to Select DOM Elements in JavaScript:</w:t>
      </w:r>
    </w:p>
    <w:p w14:paraId="3CF91E95" w14:textId="769906F7" w:rsidR="002E591F" w:rsidRPr="00A14666" w:rsidRDefault="00D83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getElementById</w:t>
      </w:r>
      <w:proofErr w:type="spellEnd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(</w:t>
      </w:r>
      <w:proofErr w:type="gramEnd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)</w:t>
      </w:r>
      <w:r w:rsidR="00A14666"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p w14:paraId="0CB9A627" w14:textId="77777777" w:rsidR="002E591F" w:rsidRPr="00A14666" w:rsidRDefault="00D838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Selects an element by its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ID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</w:p>
    <w:p w14:paraId="3DEF7543" w14:textId="77777777" w:rsidR="002E591F" w:rsidRPr="00A14666" w:rsidRDefault="00D838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Returns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one element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</w:p>
    <w:p w14:paraId="59E8AD9E" w14:textId="77777777" w:rsidR="002E591F" w:rsidRPr="00A14666" w:rsidRDefault="00D838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14:paraId="52D734FC" w14:textId="77777777" w:rsidR="002E591F" w:rsidRPr="00A14666" w:rsidRDefault="00D8382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let element = </w:t>
      </w:r>
      <w:proofErr w:type="spellStart"/>
      <w:proofErr w:type="gram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document.getElementById</w:t>
      </w:r>
      <w:proofErr w:type="spellEnd"/>
      <w:proofErr w:type="gram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("</w:t>
      </w:r>
      <w:proofErr w:type="spell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myId</w:t>
      </w:r>
      <w:proofErr w:type="spell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");</w:t>
      </w:r>
    </w:p>
    <w:p w14:paraId="7C476888" w14:textId="67AD3501" w:rsidR="002E591F" w:rsidRPr="00A14666" w:rsidRDefault="00D83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getElementsByClassName</w:t>
      </w:r>
      <w:proofErr w:type="spellEnd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(</w:t>
      </w:r>
      <w:proofErr w:type="gramEnd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)</w:t>
      </w:r>
      <w:r w:rsidR="00A14666"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p w14:paraId="44981A86" w14:textId="77777777" w:rsidR="002E591F" w:rsidRPr="00A14666" w:rsidRDefault="00D838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Selects elements by their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class name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</w:p>
    <w:p w14:paraId="3FAD7AB2" w14:textId="77777777" w:rsidR="002E591F" w:rsidRPr="00A14666" w:rsidRDefault="00D838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Returns a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 xml:space="preserve">live </w:t>
      </w:r>
      <w:proofErr w:type="spellStart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HTMLCollection</w:t>
      </w:r>
      <w:proofErr w:type="spell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of elements.</w:t>
      </w:r>
    </w:p>
    <w:p w14:paraId="10E8C60C" w14:textId="77777777" w:rsidR="002E591F" w:rsidRPr="00A14666" w:rsidRDefault="00D838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14:paraId="6F5CE211" w14:textId="77777777" w:rsidR="002E591F" w:rsidRPr="00A14666" w:rsidRDefault="00D8382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let elements = </w:t>
      </w:r>
      <w:proofErr w:type="spellStart"/>
      <w:proofErr w:type="gram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document.getElementsByClassName</w:t>
      </w:r>
      <w:proofErr w:type="spellEnd"/>
      <w:proofErr w:type="gram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("</w:t>
      </w:r>
      <w:proofErr w:type="spell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myClass</w:t>
      </w:r>
      <w:proofErr w:type="spell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");</w:t>
      </w:r>
    </w:p>
    <w:p w14:paraId="6798AA95" w14:textId="7AD74A31" w:rsidR="002E591F" w:rsidRPr="00A14666" w:rsidRDefault="00D83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lastRenderedPageBreak/>
        <w:t>querySelector</w:t>
      </w:r>
      <w:proofErr w:type="spellEnd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(</w:t>
      </w:r>
      <w:proofErr w:type="gramEnd"/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)</w:t>
      </w:r>
      <w:r w:rsidR="00A14666"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p w14:paraId="6406783B" w14:textId="77777777" w:rsidR="002E591F" w:rsidRPr="00A14666" w:rsidRDefault="00D8382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Selects the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first element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that matches the CSS selector (ID, class, tag, etc.).</w:t>
      </w:r>
    </w:p>
    <w:p w14:paraId="27E6CAF5" w14:textId="77777777" w:rsidR="002E591F" w:rsidRPr="00A14666" w:rsidRDefault="00D8382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Returns </w:t>
      </w: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one element</w:t>
      </w: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</w:p>
    <w:p w14:paraId="0516E193" w14:textId="77777777" w:rsidR="002E591F" w:rsidRPr="00A14666" w:rsidRDefault="00D8382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14:paraId="403466FC" w14:textId="77777777" w:rsidR="002E591F" w:rsidRPr="00A14666" w:rsidRDefault="00D8382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let element = </w:t>
      </w:r>
      <w:proofErr w:type="spellStart"/>
      <w:proofErr w:type="gram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document.querySelector</w:t>
      </w:r>
      <w:proofErr w:type="spellEnd"/>
      <w:proofErr w:type="gram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(".</w:t>
      </w:r>
      <w:proofErr w:type="spell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myClass</w:t>
      </w:r>
      <w:proofErr w:type="spell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"); // or #</w:t>
      </w:r>
      <w:proofErr w:type="spellStart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myId</w:t>
      </w:r>
      <w:proofErr w:type="spellEnd"/>
      <w:r w:rsidRPr="00A1466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, p, etc.</w:t>
      </w:r>
    </w:p>
    <w:p w14:paraId="6CD1D367" w14:textId="77777777" w:rsidR="002E591F" w:rsidRPr="00A14666" w:rsidRDefault="00D83823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146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 w:bidi="gu-IN"/>
        </w:rPr>
        <w:t>Explanations:</w:t>
      </w:r>
    </w:p>
    <w:p w14:paraId="0ADA4499" w14:textId="77777777" w:rsidR="002E591F" w:rsidRPr="00A14666" w:rsidRDefault="00D8382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14666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getElementById</w:t>
      </w:r>
      <w:proofErr w:type="spellEnd"/>
      <w:r w:rsidRPr="00A14666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14666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)</w:t>
      </w:r>
      <w:r w:rsidRPr="00A14666">
        <w:rPr>
          <w:rFonts w:ascii="Times New Roman" w:hAnsi="Times New Roman" w:cs="Times New Roman"/>
          <w:sz w:val="32"/>
          <w:szCs w:val="32"/>
        </w:rPr>
        <w:t>: Selects by ID.</w:t>
      </w:r>
    </w:p>
    <w:p w14:paraId="57579C10" w14:textId="77777777" w:rsidR="002E591F" w:rsidRPr="00A14666" w:rsidRDefault="00D8382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14666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getElementsByClassName</w:t>
      </w:r>
      <w:proofErr w:type="spellEnd"/>
      <w:r w:rsidRPr="00A14666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14666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)</w:t>
      </w:r>
      <w:r w:rsidRPr="00A14666">
        <w:rPr>
          <w:rFonts w:ascii="Times New Roman" w:hAnsi="Times New Roman" w:cs="Times New Roman"/>
          <w:sz w:val="32"/>
          <w:szCs w:val="32"/>
        </w:rPr>
        <w:t>: Selects by class name (returns multiple elements).</w:t>
      </w:r>
    </w:p>
    <w:p w14:paraId="531FFC9F" w14:textId="77777777" w:rsidR="002E591F" w:rsidRPr="00A14666" w:rsidRDefault="00D8382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14666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querySelector</w:t>
      </w:r>
      <w:proofErr w:type="spellEnd"/>
      <w:r w:rsidRPr="00A14666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14666">
        <w:rPr>
          <w:rStyle w:val="HTMLCode"/>
          <w:rFonts w:ascii="Times New Roman" w:hAnsi="Times New Roman" w:cs="Times New Roman"/>
          <w:b/>
          <w:bCs/>
          <w:sz w:val="32"/>
          <w:szCs w:val="32"/>
        </w:rPr>
        <w:t>)</w:t>
      </w:r>
      <w:r w:rsidRPr="00A14666">
        <w:rPr>
          <w:rFonts w:ascii="Times New Roman" w:hAnsi="Times New Roman" w:cs="Times New Roman"/>
          <w:sz w:val="32"/>
          <w:szCs w:val="32"/>
        </w:rPr>
        <w:t>: Selects the first match using a CSS selector.</w:t>
      </w:r>
    </w:p>
    <w:p w14:paraId="0F7D5BE6" w14:textId="77777777" w:rsidR="002E591F" w:rsidRDefault="002E59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14:paraId="70262695" w14:textId="77777777" w:rsidR="002E591F" w:rsidRDefault="002E59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14:paraId="26182292" w14:textId="77777777" w:rsidR="002E591F" w:rsidRDefault="002E59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14:paraId="5CCCEC2C" w14:textId="77777777" w:rsidR="002E591F" w:rsidRDefault="002E591F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36"/>
          <w:szCs w:val="36"/>
          <w:lang w:val="en-IN" w:eastAsia="en-IN" w:bidi="gu-IN"/>
        </w:rPr>
      </w:pPr>
    </w:p>
    <w:p w14:paraId="64F19F01" w14:textId="77777777" w:rsidR="002E591F" w:rsidRDefault="002E591F">
      <w:pPr>
        <w:rPr>
          <w:rFonts w:ascii="Times New Roman" w:hAnsi="Times New Roman" w:cs="Times New Roman"/>
          <w:sz w:val="36"/>
          <w:szCs w:val="36"/>
        </w:rPr>
      </w:pPr>
    </w:p>
    <w:sectPr w:rsidR="002E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F040F"/>
    <w:multiLevelType w:val="multilevel"/>
    <w:tmpl w:val="231F040F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05629"/>
    <w:multiLevelType w:val="multilevel"/>
    <w:tmpl w:val="2B0056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7502F"/>
    <w:multiLevelType w:val="multilevel"/>
    <w:tmpl w:val="3F87502F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6544"/>
    <w:multiLevelType w:val="multilevel"/>
    <w:tmpl w:val="4C1B6544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1728A"/>
    <w:multiLevelType w:val="multilevel"/>
    <w:tmpl w:val="4D0172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22C03"/>
    <w:multiLevelType w:val="multilevel"/>
    <w:tmpl w:val="6B822C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AD"/>
    <w:rsid w:val="002E591F"/>
    <w:rsid w:val="00501991"/>
    <w:rsid w:val="00645252"/>
    <w:rsid w:val="006D3D74"/>
    <w:rsid w:val="0083569A"/>
    <w:rsid w:val="008A14AD"/>
    <w:rsid w:val="00A14666"/>
    <w:rsid w:val="00A9204E"/>
    <w:rsid w:val="00D83823"/>
    <w:rsid w:val="7D76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1A77"/>
  <w15:docId w15:val="{002FFAD5-3AD5-4E99-88E6-DC2B99E8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22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2024-12-03T13:30:00Z</dcterms:created>
  <dcterms:modified xsi:type="dcterms:W3CDTF">2024-12-05T08:52:00Z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1033-12.2.0.18911</vt:lpwstr>
  </property>
  <property fmtid="{D5CDD505-2E9C-101B-9397-08002B2CF9AE}" pid="9" name="ICV">
    <vt:lpwstr>3A4876486E484326B5EEBA857D651E97_12</vt:lpwstr>
  </property>
</Properties>
</file>